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2"/>
        <w:gridCol w:w="4829"/>
      </w:tblGrid>
      <w:tr w:rsidR="00492CF1" w:rsidRPr="003467A3" w14:paraId="2F9EF401" w14:textId="77777777" w:rsidTr="4912F4BE">
        <w:trPr>
          <w:trHeight w:hRule="exact" w:val="6804"/>
        </w:trPr>
        <w:tc>
          <w:tcPr>
            <w:tcW w:w="8901" w:type="dxa"/>
            <w:gridSpan w:val="2"/>
          </w:tcPr>
          <w:p w14:paraId="321D785A" w14:textId="19DFB0CA" w:rsidR="00492CF1" w:rsidRPr="003467A3" w:rsidRDefault="00492CF1" w:rsidP="00E849C2">
            <w:pPr>
              <w:rPr>
                <w:lang w:val="nl-BE"/>
              </w:rPr>
            </w:pPr>
          </w:p>
        </w:tc>
      </w:tr>
      <w:tr w:rsidR="00492CF1" w:rsidRPr="003467A3" w14:paraId="6650CB14" w14:textId="77777777" w:rsidTr="4912F4BE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3C8BD0DB" w14:textId="5D00E19B" w:rsidR="5E519E26" w:rsidRDefault="0024787E" w:rsidP="4912F4BE">
            <w:pPr>
              <w:pStyle w:val="Cover-titel"/>
              <w:spacing w:line="259" w:lineRule="auto"/>
            </w:pPr>
            <w:proofErr w:type="spellStart"/>
            <w:r>
              <w:rPr>
                <w:caps w:val="0"/>
              </w:rPr>
              <w:t>WebScrape</w:t>
            </w:r>
            <w:proofErr w:type="spellEnd"/>
          </w:p>
          <w:p w14:paraId="27042D76" w14:textId="4D9EA60B" w:rsidR="00492CF1" w:rsidRPr="009B3755" w:rsidRDefault="0024787E" w:rsidP="00E849C2">
            <w:pPr>
              <w:pStyle w:val="Cover-ondertitel"/>
              <w:rPr>
                <w:b w:val="0"/>
                <w:szCs w:val="36"/>
              </w:rPr>
            </w:pPr>
            <w:proofErr w:type="spellStart"/>
            <w:r>
              <w:rPr>
                <w:b w:val="0"/>
                <w:szCs w:val="36"/>
              </w:rPr>
              <w:t>DevOps</w:t>
            </w:r>
            <w:proofErr w:type="spellEnd"/>
          </w:p>
        </w:tc>
      </w:tr>
      <w:tr w:rsidR="00492CF1" w:rsidRPr="00D23087" w14:paraId="79F24781" w14:textId="77777777" w:rsidTr="4912F4BE">
        <w:trPr>
          <w:trHeight w:val="1134"/>
        </w:trPr>
        <w:tc>
          <w:tcPr>
            <w:tcW w:w="4072" w:type="dxa"/>
            <w:vMerge w:val="restart"/>
            <w:tcMar>
              <w:right w:w="284" w:type="dxa"/>
            </w:tcMar>
            <w:vAlign w:val="bottom"/>
          </w:tcPr>
          <w:p w14:paraId="2FA82A76" w14:textId="6869F201" w:rsidR="72B630E7" w:rsidRDefault="72B630E7" w:rsidP="4912F4BE">
            <w:pPr>
              <w:pStyle w:val="Cover-namen"/>
            </w:pPr>
            <w:r w:rsidRPr="4912F4BE">
              <w:rPr>
                <w:rFonts w:eastAsia="Arial" w:cs="Arial"/>
                <w:color w:val="F04C25"/>
                <w:szCs w:val="18"/>
              </w:rPr>
              <w:t>Jasper Vermissen</w:t>
            </w:r>
          </w:p>
          <w:p w14:paraId="3C04D22F" w14:textId="77777777" w:rsidR="00492CF1" w:rsidRPr="000B4456" w:rsidRDefault="00492CF1" w:rsidP="00E849C2">
            <w:pPr>
              <w:pStyle w:val="Cover-namen"/>
              <w:rPr>
                <w:szCs w:val="18"/>
              </w:rPr>
            </w:pPr>
          </w:p>
        </w:tc>
        <w:tc>
          <w:tcPr>
            <w:tcW w:w="4829" w:type="dxa"/>
            <w:vAlign w:val="bottom"/>
          </w:tcPr>
          <w:p w14:paraId="20002FAA" w14:textId="02305DF3" w:rsidR="00492CF1" w:rsidRPr="0002748F" w:rsidRDefault="00276897" w:rsidP="00E849C2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2</w:t>
            </w:r>
            <w:r w:rsidRPr="00276897">
              <w:rPr>
                <w:vertAlign w:val="superscript"/>
                <w:lang w:val="nl-BE"/>
              </w:rPr>
              <w:t>de</w:t>
            </w:r>
            <w:r>
              <w:rPr>
                <w:lang w:val="nl-BE"/>
              </w:rPr>
              <w:t xml:space="preserve"> fase 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</w:p>
          <w:p w14:paraId="42315763" w14:textId="77777777" w:rsidR="00492CF1" w:rsidRPr="00D23087" w:rsidRDefault="00492CF1" w:rsidP="00E849C2">
            <w:pPr>
              <w:pStyle w:val="Cover-afstudeerrichting"/>
            </w:pPr>
          </w:p>
        </w:tc>
      </w:tr>
      <w:tr w:rsidR="00492CF1" w:rsidRPr="00D23087" w14:paraId="410B9872" w14:textId="77777777" w:rsidTr="4912F4BE">
        <w:tc>
          <w:tcPr>
            <w:tcW w:w="4072" w:type="dxa"/>
            <w:vMerge/>
          </w:tcPr>
          <w:p w14:paraId="5EAE1832" w14:textId="77777777" w:rsidR="00492CF1" w:rsidRPr="00D23087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170" w:type="dxa"/>
              <w:bottom w:w="170" w:type="dxa"/>
            </w:tcMar>
          </w:tcPr>
          <w:p w14:paraId="57E32B93" w14:textId="77777777" w:rsidR="00492CF1" w:rsidRPr="00340E25" w:rsidRDefault="00492CF1" w:rsidP="00E849C2">
            <w:pPr>
              <w:pStyle w:val="Cover-graad"/>
              <w:rPr>
                <w:szCs w:val="18"/>
              </w:rPr>
            </w:pPr>
          </w:p>
        </w:tc>
      </w:tr>
      <w:tr w:rsidR="00492CF1" w:rsidRPr="00015E45" w14:paraId="2F00AF94" w14:textId="77777777" w:rsidTr="4912F4BE">
        <w:tc>
          <w:tcPr>
            <w:tcW w:w="4072" w:type="dxa"/>
            <w:vMerge/>
          </w:tcPr>
          <w:p w14:paraId="74E4126C" w14:textId="77777777" w:rsidR="00492CF1" w:rsidRPr="003467A3" w:rsidRDefault="00492CF1" w:rsidP="00E849C2">
            <w:pPr>
              <w:rPr>
                <w:lang w:val="nl-BE"/>
              </w:rPr>
            </w:pPr>
          </w:p>
        </w:tc>
        <w:tc>
          <w:tcPr>
            <w:tcW w:w="4829" w:type="dxa"/>
            <w:tcMar>
              <w:top w:w="0" w:type="dxa"/>
              <w:bottom w:w="851" w:type="dxa"/>
            </w:tcMar>
          </w:tcPr>
          <w:p w14:paraId="6CA39E3C" w14:textId="54AA4287" w:rsidR="00492CF1" w:rsidRPr="003467A3" w:rsidRDefault="00444DF4" w:rsidP="00E849C2">
            <w:pPr>
              <w:pStyle w:val="Cover-academiejaarcampus"/>
            </w:pPr>
            <w:r>
              <w:t>Academiejaar 20</w:t>
            </w:r>
            <w:r w:rsidR="002F09BE">
              <w:t>2</w:t>
            </w:r>
            <w:r w:rsidR="00102124">
              <w:t>1</w:t>
            </w:r>
            <w:r w:rsidR="00B122F5">
              <w:t>-20</w:t>
            </w:r>
            <w:r w:rsidR="5D7C7FAB">
              <w:t>2</w:t>
            </w:r>
            <w:r w:rsidR="00102124">
              <w:t>2</w:t>
            </w:r>
          </w:p>
          <w:p w14:paraId="5BFA5E4E" w14:textId="214518E0" w:rsidR="00492CF1" w:rsidRPr="003467A3" w:rsidRDefault="00492CF1" w:rsidP="00E849C2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</w:t>
            </w:r>
            <w:r w:rsidR="00276897">
              <w:t>l</w:t>
            </w:r>
          </w:p>
        </w:tc>
      </w:tr>
    </w:tbl>
    <w:p w14:paraId="485C810E" w14:textId="69C9B8CA" w:rsidR="00492CF1" w:rsidRDefault="003B390A" w:rsidP="28DDAD30">
      <w:pPr>
        <w:tabs>
          <w:tab w:val="left" w:pos="1960"/>
        </w:tabs>
        <w:rPr>
          <w:lang w:val="nl-BE"/>
        </w:rPr>
      </w:pPr>
      <w:r>
        <w:rPr>
          <w:noProof/>
          <w:lang w:val="en-US" w:eastAsia="nl-NL"/>
        </w:rPr>
        <w:drawing>
          <wp:anchor distT="0" distB="0" distL="114300" distR="114300" simplePos="0" relativeHeight="251658240" behindDoc="1" locked="0" layoutInCell="0" allowOverlap="1" wp14:anchorId="5F892F08" wp14:editId="0333C160">
            <wp:simplePos x="0" y="0"/>
            <wp:positionH relativeFrom="page">
              <wp:posOffset>15875</wp:posOffset>
            </wp:positionH>
            <wp:positionV relativeFrom="page">
              <wp:posOffset>10902</wp:posOffset>
            </wp:positionV>
            <wp:extent cx="7578090" cy="10715625"/>
            <wp:effectExtent l="0" t="0" r="3810" b="3175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69F">
        <w:rPr>
          <w:lang w:val="nl-BE"/>
        </w:rPr>
        <w:tab/>
      </w:r>
    </w:p>
    <w:p w14:paraId="7AC318C9" w14:textId="743979D7" w:rsidR="0024787E" w:rsidRDefault="0024787E" w:rsidP="0024787E">
      <w:pPr>
        <w:pStyle w:val="Heading1"/>
      </w:pPr>
      <w:r>
        <w:lastRenderedPageBreak/>
        <w:t>Wat en Hoe</w:t>
      </w:r>
    </w:p>
    <w:p w14:paraId="5C042285" w14:textId="3C3C90BA" w:rsidR="0024787E" w:rsidRDefault="0024787E" w:rsidP="0024787E">
      <w:r>
        <w:t xml:space="preserve">Ik heb voor mijn project van </w:t>
      </w:r>
      <w:proofErr w:type="spellStart"/>
      <w:r>
        <w:t>DevOps</w:t>
      </w:r>
      <w:proofErr w:type="spellEnd"/>
      <w:r>
        <w:t xml:space="preserve"> de keuzen gemaakt om meer te leren over </w:t>
      </w:r>
      <w:proofErr w:type="spellStart"/>
      <w:r>
        <w:t>webscraper</w:t>
      </w:r>
      <w:proofErr w:type="spellEnd"/>
      <w:r>
        <w:t xml:space="preserve">. Ik ben begonnen met de gegeven links te bekijken. Ik vond wel wat info maar vergeleken met de filmpjes dat ik gevonden hebt op </w:t>
      </w:r>
      <w:proofErr w:type="spellStart"/>
      <w:r>
        <w:t>youtube</w:t>
      </w:r>
      <w:proofErr w:type="spellEnd"/>
      <w:r>
        <w:t xml:space="preserve"> is er groot verschil. Een groot deel van mijn info komt van de </w:t>
      </w:r>
      <w:proofErr w:type="spellStart"/>
      <w:r>
        <w:t>youtuber</w:t>
      </w:r>
      <w:proofErr w:type="spellEnd"/>
      <w:r>
        <w:t xml:space="preserve"> </w:t>
      </w:r>
      <w:proofErr w:type="spellStart"/>
      <w:r>
        <w:t>Scrapax</w:t>
      </w:r>
      <w:proofErr w:type="spellEnd"/>
      <w:r>
        <w:t>. En met deze info heb ik mijn project afgelegd.</w:t>
      </w:r>
    </w:p>
    <w:p w14:paraId="7A8916E5" w14:textId="78403B89" w:rsidR="00207C67" w:rsidRDefault="00207C67" w:rsidP="0024787E"/>
    <w:p w14:paraId="5338E9C9" w14:textId="10A60AFD" w:rsidR="00207C67" w:rsidRDefault="00207C67" w:rsidP="00207C67">
      <w:pPr>
        <w:pStyle w:val="Heading1"/>
      </w:pPr>
      <w:r>
        <w:lastRenderedPageBreak/>
        <w:t>Code</w:t>
      </w:r>
    </w:p>
    <w:p w14:paraId="4D0049E0" w14:textId="5E6B03A1" w:rsidR="00207C67" w:rsidRDefault="00207C67" w:rsidP="00207C67">
      <w:pPr>
        <w:pStyle w:val="Heading2"/>
      </w:pPr>
      <w:proofErr w:type="spellStart"/>
      <w:r>
        <w:t>Youtube</w:t>
      </w:r>
      <w:proofErr w:type="spellEnd"/>
    </w:p>
    <w:p w14:paraId="3CB04A1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521775F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915C9F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System;</w:t>
      </w:r>
    </w:p>
    <w:p w14:paraId="03F0FF6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4F8254D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55FD170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968D1A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75403F1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3CC181D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System.Net.WebRequestMethods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69EF45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7B10824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Pipelines.Sockets.Unofficial.Buffers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43629B0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System.IO;</w:t>
      </w:r>
    </w:p>
    <w:p w14:paraId="38E1850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EB832B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B7E1E3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059593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webscraping</w:t>
      </w:r>
      <w:proofErr w:type="spellEnd"/>
    </w:p>
    <w:p w14:paraId="2EBFEF1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{</w:t>
      </w:r>
    </w:p>
    <w:p w14:paraId="14441F0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nl-BE"/>
        </w:rPr>
        <w:t>Program</w:t>
      </w:r>
    </w:p>
    <w:p w14:paraId="1467D31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{</w:t>
      </w:r>
    </w:p>
    <w:p w14:paraId="6E1A215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driver;</w:t>
      </w:r>
    </w:p>
    <w:p w14:paraId="7B7E472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</w:t>
      </w:r>
    </w:p>
    <w:p w14:paraId="367D35E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{</w:t>
      </w:r>
    </w:p>
    <w:p w14:paraId="7C8AC84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String Search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mrbeast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7332E77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"https://www.youtube.com/results?search_query="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Search;</w:t>
      </w:r>
    </w:p>
    <w:p w14:paraId="02E6DB1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1;            </w:t>
      </w:r>
    </w:p>
    <w:p w14:paraId="6D70860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10D2B7F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7EE8BEE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discoverButton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driver.FindElement(By.XPath(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"//*[@id=\"content\"]/div[2]/div[6]/div[1]/ytd-button-renderer[2]/yt-button-shape"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41F13A0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discoverButton.Click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5E4CE82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(1000);</w:t>
      </w:r>
    </w:p>
    <w:p w14:paraId="4772FB6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elem_videos_link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"dismissible"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21248DF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ReadOnlyCollection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&gt; videos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driver.FindElements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elem_videos_link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2662E5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"Total number of videos in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 are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videos.Count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750DA17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</w:p>
    <w:p w14:paraId="26F9345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</w:p>
    <w:p w14:paraId="4159D83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EC9151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nl-BE"/>
        </w:rPr>
        <w:t>/* Go through the Videos List and scrap the same to get the attributes of the videos in the channel */</w:t>
      </w:r>
    </w:p>
    <w:p w14:paraId="733BF6E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video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videos)</w:t>
      </w:r>
    </w:p>
    <w:p w14:paraId="5E7B5E3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{                </w:t>
      </w:r>
    </w:p>
    <w:p w14:paraId="3DDB736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&lt;= 5)</w:t>
      </w:r>
    </w:p>
    <w:p w14:paraId="26E7DC9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{</w:t>
      </w:r>
    </w:p>
    <w:p w14:paraId="280644F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1391068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video.FindElement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"video-title"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3DB475D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4F1951D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19652FF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video.FindElement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"metadata-line"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59EE23E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elem_video_views.Text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1FE3EA2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</w:p>
    <w:p w14:paraId="0599909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video.FindElement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"channel-info"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6F4D995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elem_video_name.Text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0F00BBA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A2BEB1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"******* Video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 *******"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71E6504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"Video Title: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2BA3ABB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"Video Views: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geupload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);                    </w:t>
      </w:r>
    </w:p>
    <w:p w14:paraId="40FF23D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"Channel name: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70E7D7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21F11FD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A5E74F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</w:p>
    <w:p w14:paraId="54BABC2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1AD08DB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}</w:t>
      </w:r>
    </w:p>
    <w:p w14:paraId="4DD8864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</w:p>
    <w:p w14:paraId="06A36C5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++;</w:t>
      </w:r>
    </w:p>
    <w:p w14:paraId="468021B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}</w:t>
      </w:r>
    </w:p>
    <w:p w14:paraId="3C99663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63F2D01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}  </w:t>
      </w:r>
    </w:p>
    <w:p w14:paraId="75264EE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}    </w:t>
      </w:r>
    </w:p>
    <w:p w14:paraId="4A7728DB" w14:textId="28C52C9D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}</w:t>
      </w:r>
    </w:p>
    <w:p w14:paraId="2F4D5023" w14:textId="44082508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07818757" w14:textId="08D437FE" w:rsidR="00207C67" w:rsidRDefault="00207C67" w:rsidP="00207C67">
      <w:pPr>
        <w:pStyle w:val="Heading2"/>
        <w:rPr>
          <w:lang w:val="en-US" w:eastAsia="nl-BE"/>
        </w:rPr>
      </w:pPr>
      <w:r>
        <w:rPr>
          <w:lang w:val="en-US" w:eastAsia="nl-BE"/>
        </w:rPr>
        <w:t>Job</w:t>
      </w:r>
    </w:p>
    <w:p w14:paraId="42F2350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0E81F6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4409D3E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System;</w:t>
      </w:r>
    </w:p>
    <w:p w14:paraId="4812960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0C11D62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3520AB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1D72A35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51F120A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A7EEE5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System.Net.WebRequestMethods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28ACF4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023FD0A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6534976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webscraping</w:t>
      </w:r>
      <w:proofErr w:type="spellEnd"/>
    </w:p>
    <w:p w14:paraId="2DA0D9C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{</w:t>
      </w:r>
    </w:p>
    <w:p w14:paraId="0ECFA13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nl-BE"/>
        </w:rPr>
        <w:t>Program</w:t>
      </w:r>
    </w:p>
    <w:p w14:paraId="4E680FA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{</w:t>
      </w:r>
    </w:p>
    <w:p w14:paraId="092E13C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driver;</w:t>
      </w:r>
    </w:p>
    <w:p w14:paraId="47B9680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</w:t>
      </w:r>
    </w:p>
    <w:p w14:paraId="2ED97B6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{</w:t>
      </w:r>
    </w:p>
    <w:p w14:paraId="685F557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C5D86A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"https://www.ictjob.be/nl/"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1B045E4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1;</w:t>
      </w:r>
    </w:p>
    <w:p w14:paraId="11A1DC4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098C6DC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6B5B566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element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"//*[@id=\"keywords-input\"]"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2A0ED70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element.SendKeys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65D16E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element.Submit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0C44FF4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"job-info"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4E0117D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ReadOnlyCollection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&gt; jobs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driver.FindElements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AFC419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"Total number of jobs in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 are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jobs.Count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5A6BFC7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BC1422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401506E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01B783B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job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jobs)</w:t>
      </w:r>
    </w:p>
    <w:p w14:paraId="7844161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{</w:t>
      </w:r>
    </w:p>
    <w:p w14:paraId="67101C5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&lt;= 5)</w:t>
      </w:r>
    </w:p>
    <w:p w14:paraId="701C17F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{</w:t>
      </w:r>
    </w:p>
    <w:p w14:paraId="00D10B5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EACFEE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job.FindElement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"job-title"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7DBC4FF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3C53BC6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36E710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job.FindElement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"job-company"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6EF34F0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072B4A4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2CC9EE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job.FindElement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"job-details"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1EF9682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elem_job_details.Text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11D5E4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EB6E04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elem_job_links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job.FindElement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"search-item-link"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08C5C6E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elem_job_links.Text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66C429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24471C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6CEAD7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"******* Job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 *******"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31E1D94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"Job Title: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4059E00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"Company: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52F40E7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"Details: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str_rel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77DC8FB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"link: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6383976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4A53745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EA2794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}</w:t>
      </w:r>
    </w:p>
    <w:p w14:paraId="3A14876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</w:p>
    <w:p w14:paraId="409BE4D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++;</w:t>
      </w:r>
    </w:p>
    <w:p w14:paraId="37A8000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}</w:t>
      </w:r>
    </w:p>
    <w:p w14:paraId="4316BFA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5AC4183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FE254B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18D9D78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}</w:t>
      </w:r>
    </w:p>
    <w:p w14:paraId="782E8CC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}</w:t>
      </w:r>
    </w:p>
    <w:p w14:paraId="5074C724" w14:textId="0DFCD3D7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}</w:t>
      </w:r>
    </w:p>
    <w:p w14:paraId="37578552" w14:textId="33A266B1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84A6E36" w14:textId="68EF17C3" w:rsidR="00207C67" w:rsidRDefault="00207C67" w:rsidP="00207C67">
      <w:pPr>
        <w:pStyle w:val="Heading2"/>
        <w:rPr>
          <w:lang w:val="en-US" w:eastAsia="nl-BE"/>
        </w:rPr>
      </w:pPr>
      <w:r>
        <w:rPr>
          <w:lang w:val="en-US" w:eastAsia="nl-BE"/>
        </w:rPr>
        <w:t>Bol</w:t>
      </w:r>
    </w:p>
    <w:p w14:paraId="04B031A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766C861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OpenQA.Selenium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3C6003D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System;</w:t>
      </w:r>
    </w:p>
    <w:p w14:paraId="4A7FCB2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3A0BF8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8DF7DC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0E8DA7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6011D04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6705E2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System.Net.WebRequestMethods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3FD9E680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System.Collections.ObjectModel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56C838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4EFED9BD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webscraping</w:t>
      </w:r>
      <w:proofErr w:type="spellEnd"/>
    </w:p>
    <w:p w14:paraId="21F3FFA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{</w:t>
      </w:r>
    </w:p>
    <w:p w14:paraId="28A28068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nl-BE"/>
        </w:rPr>
        <w:t>Program</w:t>
      </w:r>
    </w:p>
    <w:p w14:paraId="7D24E31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{</w:t>
      </w:r>
    </w:p>
    <w:p w14:paraId="0B296E0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driver;</w:t>
      </w:r>
    </w:p>
    <w:p w14:paraId="4F6F000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</w:t>
      </w:r>
    </w:p>
    <w:p w14:paraId="7061AFB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{</w:t>
      </w:r>
    </w:p>
    <w:p w14:paraId="6E9ED3C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Searh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"Desktops"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5E2F3A1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"https://www.bol.com/nl/nl/s/?searchtext="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Searh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54D4FC4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1;</w:t>
      </w:r>
    </w:p>
    <w:p w14:paraId="09DFA4F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driver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63C8316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21D2E6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discoverButton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js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-first-screen-accept-all-button"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048A701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discoverButton.Click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();</w:t>
      </w:r>
    </w:p>
    <w:p w14:paraId="4DFB55E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By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elem_artikelen_link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"product-item--row"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3E1AA10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ReadOnlyCollection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artikelen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driver.FindElements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elem_artikelen_link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EA0994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 xml:space="preserve">"Total 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artikelen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 xml:space="preserve"> in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 are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artikelen.Count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);</w:t>
      </w:r>
    </w:p>
    <w:p w14:paraId="12243B4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13035636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020EFE4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nl-BE"/>
        </w:rPr>
        <w:t>/* Go through the Videos List and scrap the same to get the attributes of the videos in the channel */</w:t>
      </w:r>
    </w:p>
    <w:p w14:paraId="143EC204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artikel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artikelen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</w:t>
      </w:r>
    </w:p>
    <w:p w14:paraId="46A5D877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{</w:t>
      </w:r>
    </w:p>
    <w:p w14:paraId="636E22DF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&lt;= 5)</w:t>
      </w:r>
    </w:p>
    <w:p w14:paraId="133CB67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{</w:t>
      </w:r>
    </w:p>
    <w:p w14:paraId="1B305A22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nl-B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str_prijs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;</w:t>
      </w:r>
    </w:p>
    <w:p w14:paraId="28FE839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elem_artikel_title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artikel.FindElement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By.ClassName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nl-BE"/>
        </w:rPr>
        <w:t>"product-title"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));</w:t>
      </w:r>
    </w:p>
    <w:p w14:paraId="470B55B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str_title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elem_artikel_title.Text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;                   </w:t>
      </w:r>
    </w:p>
    <w:p w14:paraId="18E4B5E9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1923705B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IWebElement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elem_artikel_prijs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=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artikel.FindElement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By.ClassName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"promo-</w:t>
      </w:r>
      <w:proofErr w:type="spellStart"/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price</w:t>
      </w:r>
      <w:proofErr w:type="spellEnd"/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));</w:t>
      </w:r>
    </w:p>
    <w:p w14:paraId="7F9A1C2F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str_prijs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=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elem_artikel_prijs.Text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;</w:t>
      </w:r>
    </w:p>
    <w:p w14:paraId="56384211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</w:p>
    <w:p w14:paraId="474B5DEB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Console.WriteLine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"******* Artikel 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+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vcount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+ 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 *******"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);</w:t>
      </w:r>
    </w:p>
    <w:p w14:paraId="315ECEBF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Console.WriteLine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</w:t>
      </w:r>
      <w:proofErr w:type="spellStart"/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Title</w:t>
      </w:r>
      <w:proofErr w:type="spellEnd"/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: 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+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str_title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);                    </w:t>
      </w:r>
    </w:p>
    <w:p w14:paraId="1D2E4F14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Console.WriteLine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"Prijs: 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+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str_prijs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);</w:t>
      </w:r>
    </w:p>
    <w:p w14:paraId="149C7601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    </w:t>
      </w:r>
      <w:proofErr w:type="spellStart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Console.WriteLine</w:t>
      </w:r>
      <w:proofErr w:type="spellEnd"/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(</w:t>
      </w:r>
      <w:r w:rsidRPr="00207C67">
        <w:rPr>
          <w:rFonts w:ascii="Cascadia Mono" w:hAnsi="Cascadia Mono" w:cs="Cascadia Mono"/>
          <w:color w:val="A31515"/>
          <w:sz w:val="19"/>
          <w:szCs w:val="19"/>
          <w:lang w:val="nl-BE" w:eastAsia="nl-BE"/>
        </w:rPr>
        <w:t>"\n"</w:t>
      </w: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>);</w:t>
      </w:r>
    </w:p>
    <w:p w14:paraId="5167BFA1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</w:p>
    <w:p w14:paraId="142F7755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}</w:t>
      </w:r>
    </w:p>
    <w:p w14:paraId="7C01A44F" w14:textId="77777777" w:rsidR="00207C67" w:rsidRP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</w:pPr>
    </w:p>
    <w:p w14:paraId="66095FE3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 w:rsidRPr="00207C67">
        <w:rPr>
          <w:rFonts w:ascii="Cascadia Mono" w:hAnsi="Cascadia Mono" w:cs="Cascadia Mono"/>
          <w:color w:val="000000"/>
          <w:sz w:val="19"/>
          <w:szCs w:val="19"/>
          <w:lang w:val="nl-BE" w:eastAsia="nl-B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vcount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++;</w:t>
      </w:r>
    </w:p>
    <w:p w14:paraId="10B0649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    }</w:t>
      </w:r>
    </w:p>
    <w:p w14:paraId="5A103951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B73BC4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620BDB0B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BDF259C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AB2D21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7932EFCE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3226B32A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    }</w:t>
      </w:r>
    </w:p>
    <w:p w14:paraId="11B41985" w14:textId="77777777" w:rsidR="00207C67" w:rsidRDefault="00207C67" w:rsidP="00207C6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 xml:space="preserve">    }</w:t>
      </w:r>
    </w:p>
    <w:p w14:paraId="376F92B2" w14:textId="1F596909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  <w:t>}</w:t>
      </w:r>
    </w:p>
    <w:p w14:paraId="441F40F5" w14:textId="7E0BC3CD" w:rsidR="00207C67" w:rsidRDefault="00207C67" w:rsidP="00207C67">
      <w:pPr>
        <w:rPr>
          <w:rFonts w:ascii="Cascadia Mono" w:hAnsi="Cascadia Mono" w:cs="Cascadia Mono"/>
          <w:color w:val="000000"/>
          <w:sz w:val="19"/>
          <w:szCs w:val="19"/>
          <w:lang w:val="en-US" w:eastAsia="nl-BE"/>
        </w:rPr>
      </w:pPr>
    </w:p>
    <w:p w14:paraId="246396A5" w14:textId="23FFA890" w:rsidR="00207C67" w:rsidRDefault="00207C67" w:rsidP="00207C67">
      <w:pPr>
        <w:pStyle w:val="Heading1"/>
        <w:rPr>
          <w:lang w:val="en-US" w:eastAsia="nl-BE"/>
        </w:rPr>
      </w:pPr>
      <w:r>
        <w:rPr>
          <w:lang w:val="en-US" w:eastAsia="nl-BE"/>
        </w:rPr>
        <w:lastRenderedPageBreak/>
        <w:t>link</w:t>
      </w:r>
      <w:r w:rsidR="00D80DA9">
        <w:rPr>
          <w:lang w:val="en-US" w:eastAsia="nl-BE"/>
        </w:rPr>
        <w:t>s</w:t>
      </w:r>
      <w:r>
        <w:rPr>
          <w:lang w:val="en-US" w:eastAsia="nl-BE"/>
        </w:rPr>
        <w:t xml:space="preserve"> </w:t>
      </w:r>
      <w:proofErr w:type="spellStart"/>
      <w:r>
        <w:rPr>
          <w:lang w:val="en-US" w:eastAsia="nl-BE"/>
        </w:rPr>
        <w:t>en</w:t>
      </w:r>
      <w:proofErr w:type="spellEnd"/>
      <w:r>
        <w:rPr>
          <w:lang w:val="en-US" w:eastAsia="nl-BE"/>
        </w:rPr>
        <w:t xml:space="preserve"> </w:t>
      </w:r>
      <w:proofErr w:type="spellStart"/>
      <w:r>
        <w:rPr>
          <w:lang w:val="en-US" w:eastAsia="nl-BE"/>
        </w:rPr>
        <w:t>Bronnen</w:t>
      </w:r>
      <w:proofErr w:type="spellEnd"/>
    </w:p>
    <w:p w14:paraId="38E3A05D" w14:textId="21F27362" w:rsidR="00207C67" w:rsidRDefault="00207C67" w:rsidP="00207C67">
      <w:pPr>
        <w:pStyle w:val="Heading2"/>
        <w:rPr>
          <w:lang w:val="en-US" w:eastAsia="nl-BE"/>
        </w:rPr>
      </w:pPr>
      <w:proofErr w:type="spellStart"/>
      <w:r>
        <w:rPr>
          <w:lang w:val="en-US" w:eastAsia="nl-BE"/>
        </w:rPr>
        <w:t>Youtube</w:t>
      </w:r>
      <w:proofErr w:type="spellEnd"/>
    </w:p>
    <w:p w14:paraId="6D412C9F" w14:textId="7736526B" w:rsidR="00D80DA9" w:rsidRDefault="00A60412" w:rsidP="00D80DA9">
      <w:pPr>
        <w:rPr>
          <w:lang w:val="en-US" w:eastAsia="nl-BE"/>
        </w:rPr>
      </w:pPr>
      <w:hyperlink r:id="rId9" w:history="1">
        <w:r w:rsidRPr="003A6399">
          <w:rPr>
            <w:rStyle w:val="Hyperlink"/>
            <w:lang w:val="en-US" w:eastAsia="nl-BE"/>
          </w:rPr>
          <w:t>https://youtu.be/Nwai3b2orHA</w:t>
        </w:r>
      </w:hyperlink>
    </w:p>
    <w:p w14:paraId="1FABBCA9" w14:textId="77777777" w:rsidR="00A60412" w:rsidRDefault="00A60412" w:rsidP="00D80DA9">
      <w:pPr>
        <w:rPr>
          <w:lang w:val="en-US" w:eastAsia="nl-BE"/>
        </w:rPr>
      </w:pPr>
    </w:p>
    <w:p w14:paraId="28556ADC" w14:textId="7FE4CB5E" w:rsidR="00D80DA9" w:rsidRDefault="00D80DA9" w:rsidP="00D80DA9">
      <w:pPr>
        <w:pStyle w:val="Heading2"/>
        <w:rPr>
          <w:lang w:val="en-US" w:eastAsia="nl-BE"/>
        </w:rPr>
      </w:pPr>
      <w:proofErr w:type="spellStart"/>
      <w:r>
        <w:rPr>
          <w:lang w:val="en-US" w:eastAsia="nl-BE"/>
        </w:rPr>
        <w:t>Github</w:t>
      </w:r>
      <w:proofErr w:type="spellEnd"/>
    </w:p>
    <w:p w14:paraId="075AC77E" w14:textId="5BBC91F6" w:rsidR="00D80DA9" w:rsidRDefault="00D80DA9" w:rsidP="00D80DA9">
      <w:pPr>
        <w:rPr>
          <w:lang w:val="en-US" w:eastAsia="nl-BE"/>
        </w:rPr>
      </w:pPr>
      <w:hyperlink r:id="rId10" w:history="1">
        <w:r w:rsidRPr="003A6399">
          <w:rPr>
            <w:rStyle w:val="Hyperlink"/>
            <w:lang w:val="en-US" w:eastAsia="nl-BE"/>
          </w:rPr>
          <w:t>https://github.com/jasper-versmissen/CaseStudyWebScraping</w:t>
        </w:r>
      </w:hyperlink>
    </w:p>
    <w:p w14:paraId="1C12FD1F" w14:textId="1F855333" w:rsidR="00207C67" w:rsidRDefault="00207C67" w:rsidP="00207C67">
      <w:pPr>
        <w:rPr>
          <w:lang w:val="en-US" w:eastAsia="nl-BE"/>
        </w:rPr>
      </w:pPr>
    </w:p>
    <w:p w14:paraId="58D58333" w14:textId="24BB87EF" w:rsidR="00207C67" w:rsidRDefault="00207C67" w:rsidP="00207C67">
      <w:pPr>
        <w:pStyle w:val="Heading2"/>
        <w:rPr>
          <w:lang w:val="en-US" w:eastAsia="nl-BE"/>
        </w:rPr>
      </w:pPr>
      <w:proofErr w:type="spellStart"/>
      <w:r>
        <w:rPr>
          <w:lang w:val="en-US" w:eastAsia="nl-BE"/>
        </w:rPr>
        <w:t>Hoofdbronnen</w:t>
      </w:r>
      <w:proofErr w:type="spellEnd"/>
    </w:p>
    <w:p w14:paraId="495AAC12" w14:textId="1D8FF01F" w:rsidR="00207C67" w:rsidRDefault="00207C67" w:rsidP="00207C67">
      <w:pPr>
        <w:rPr>
          <w:lang w:val="en-US" w:eastAsia="nl-BE"/>
        </w:rPr>
      </w:pPr>
      <w:hyperlink r:id="rId11" w:history="1">
        <w:r w:rsidRPr="003A6399">
          <w:rPr>
            <w:rStyle w:val="Hyperlink"/>
            <w:lang w:val="en-US" w:eastAsia="nl-BE"/>
          </w:rPr>
          <w:t>https://www.youtube.com/watch?v=CpugqTr2j60</w:t>
        </w:r>
      </w:hyperlink>
    </w:p>
    <w:p w14:paraId="5429875D" w14:textId="598893D3" w:rsidR="00207C67" w:rsidRDefault="00207C67" w:rsidP="00207C67">
      <w:pPr>
        <w:rPr>
          <w:lang w:val="en-US" w:eastAsia="nl-BE"/>
        </w:rPr>
      </w:pPr>
      <w:hyperlink r:id="rId12" w:history="1">
        <w:r w:rsidRPr="003A6399">
          <w:rPr>
            <w:rStyle w:val="Hyperlink"/>
            <w:lang w:val="en-US" w:eastAsia="nl-BE"/>
          </w:rPr>
          <w:t>https://www.youtube.com/watch?v=gRoMR3NcpPQ&amp;t=37s</w:t>
        </w:r>
      </w:hyperlink>
    </w:p>
    <w:p w14:paraId="777F005C" w14:textId="77777777" w:rsidR="00207C67" w:rsidRPr="00207C67" w:rsidRDefault="00207C67" w:rsidP="00207C67">
      <w:pPr>
        <w:rPr>
          <w:lang w:val="en-US" w:eastAsia="nl-BE"/>
        </w:rPr>
      </w:pPr>
    </w:p>
    <w:sectPr w:rsidR="00207C67" w:rsidRPr="00207C67" w:rsidSect="00FD738E">
      <w:headerReference w:type="default" r:id="rId13"/>
      <w:headerReference w:type="first" r:id="rId14"/>
      <w:pgSz w:w="11906" w:h="16838" w:code="9"/>
      <w:pgMar w:top="1134" w:right="1134" w:bottom="1134" w:left="187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EF5B" w14:textId="77777777" w:rsidR="00D216D4" w:rsidRDefault="00D216D4">
      <w:r>
        <w:separator/>
      </w:r>
    </w:p>
  </w:endnote>
  <w:endnote w:type="continuationSeparator" w:id="0">
    <w:p w14:paraId="06C2A549" w14:textId="77777777" w:rsidR="00D216D4" w:rsidRDefault="00D216D4">
      <w:r>
        <w:continuationSeparator/>
      </w:r>
    </w:p>
  </w:endnote>
  <w:endnote w:type="continuationNotice" w:id="1">
    <w:p w14:paraId="12E7A914" w14:textId="77777777" w:rsidR="00D216D4" w:rsidRDefault="00D216D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chnic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FAC54" w14:textId="77777777" w:rsidR="00D216D4" w:rsidRDefault="00D216D4">
      <w:r>
        <w:separator/>
      </w:r>
    </w:p>
  </w:footnote>
  <w:footnote w:type="continuationSeparator" w:id="0">
    <w:p w14:paraId="51BA34C2" w14:textId="77777777" w:rsidR="00D216D4" w:rsidRDefault="00D216D4">
      <w:r>
        <w:continuationSeparator/>
      </w:r>
    </w:p>
  </w:footnote>
  <w:footnote w:type="continuationNotice" w:id="1">
    <w:p w14:paraId="20BEF2F0" w14:textId="77777777" w:rsidR="00D216D4" w:rsidRDefault="00D216D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FDB7" w14:textId="77777777" w:rsidR="00FD738E" w:rsidRDefault="00FD738E" w:rsidP="00FD738E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3A91">
      <w:rPr>
        <w:noProof/>
      </w:rPr>
      <w:t>6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32B8" w14:textId="77777777" w:rsidR="00015B4F" w:rsidRDefault="00015B4F" w:rsidP="005461C4">
    <w:pPr>
      <w:pStyle w:val="Header"/>
      <w:pBdr>
        <w:bottom w:val="none" w:sz="0" w:space="0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738E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01E4"/>
    <w:multiLevelType w:val="hybridMultilevel"/>
    <w:tmpl w:val="4A342084"/>
    <w:lvl w:ilvl="0" w:tplc="D49C24AA">
      <w:start w:val="1"/>
      <w:numFmt w:val="decimal"/>
      <w:lvlText w:val="%1."/>
      <w:lvlJc w:val="left"/>
      <w:pPr>
        <w:ind w:left="720" w:hanging="360"/>
      </w:pPr>
    </w:lvl>
    <w:lvl w:ilvl="1" w:tplc="F49ED9DC">
      <w:start w:val="1"/>
      <w:numFmt w:val="lowerLetter"/>
      <w:lvlText w:val="%2."/>
      <w:lvlJc w:val="left"/>
      <w:pPr>
        <w:ind w:left="1440" w:hanging="360"/>
      </w:pPr>
    </w:lvl>
    <w:lvl w:ilvl="2" w:tplc="688AF9E0">
      <w:start w:val="1"/>
      <w:numFmt w:val="lowerRoman"/>
      <w:lvlText w:val="%3."/>
      <w:lvlJc w:val="right"/>
      <w:pPr>
        <w:ind w:left="2160" w:hanging="180"/>
      </w:pPr>
    </w:lvl>
    <w:lvl w:ilvl="3" w:tplc="9EEE8FF2">
      <w:start w:val="1"/>
      <w:numFmt w:val="decimal"/>
      <w:lvlText w:val="%4."/>
      <w:lvlJc w:val="left"/>
      <w:pPr>
        <w:ind w:left="2880" w:hanging="360"/>
      </w:pPr>
    </w:lvl>
    <w:lvl w:ilvl="4" w:tplc="C0FC28E0">
      <w:start w:val="1"/>
      <w:numFmt w:val="lowerLetter"/>
      <w:lvlText w:val="%5."/>
      <w:lvlJc w:val="left"/>
      <w:pPr>
        <w:ind w:left="3600" w:hanging="360"/>
      </w:pPr>
    </w:lvl>
    <w:lvl w:ilvl="5" w:tplc="88188ABC">
      <w:start w:val="1"/>
      <w:numFmt w:val="lowerRoman"/>
      <w:lvlText w:val="%6."/>
      <w:lvlJc w:val="right"/>
      <w:pPr>
        <w:ind w:left="4320" w:hanging="180"/>
      </w:pPr>
    </w:lvl>
    <w:lvl w:ilvl="6" w:tplc="C2B299CE">
      <w:start w:val="1"/>
      <w:numFmt w:val="decimal"/>
      <w:lvlText w:val="%7."/>
      <w:lvlJc w:val="left"/>
      <w:pPr>
        <w:ind w:left="5040" w:hanging="360"/>
      </w:pPr>
    </w:lvl>
    <w:lvl w:ilvl="7" w:tplc="0BFC1B9E">
      <w:start w:val="1"/>
      <w:numFmt w:val="lowerLetter"/>
      <w:lvlText w:val="%8."/>
      <w:lvlJc w:val="left"/>
      <w:pPr>
        <w:ind w:left="5760" w:hanging="360"/>
      </w:pPr>
    </w:lvl>
    <w:lvl w:ilvl="8" w:tplc="D5C8F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98731"/>
    <w:multiLevelType w:val="hybridMultilevel"/>
    <w:tmpl w:val="C7C2F9C4"/>
    <w:lvl w:ilvl="0" w:tplc="8BA60372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AA2A8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66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E9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877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2F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8C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2A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6F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0B911"/>
    <w:multiLevelType w:val="hybridMultilevel"/>
    <w:tmpl w:val="43243254"/>
    <w:lvl w:ilvl="0" w:tplc="33D015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282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983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64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0D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1AF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3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4A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6C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C9F5D"/>
    <w:multiLevelType w:val="hybridMultilevel"/>
    <w:tmpl w:val="8AA2FF72"/>
    <w:lvl w:ilvl="0" w:tplc="74D207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488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6D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0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C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28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2F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47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AF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2316FA2A"/>
    <w:multiLevelType w:val="hybridMultilevel"/>
    <w:tmpl w:val="F8FEB986"/>
    <w:lvl w:ilvl="0" w:tplc="DC8CA06C">
      <w:start w:val="1"/>
      <w:numFmt w:val="lowerLetter"/>
      <w:lvlText w:val="%1."/>
      <w:lvlJc w:val="left"/>
      <w:pPr>
        <w:ind w:left="1068" w:hanging="360"/>
      </w:pPr>
    </w:lvl>
    <w:lvl w:ilvl="1" w:tplc="BA0CF2C6">
      <w:start w:val="1"/>
      <w:numFmt w:val="lowerLetter"/>
      <w:lvlText w:val="%2."/>
      <w:lvlJc w:val="left"/>
      <w:pPr>
        <w:ind w:left="1788" w:hanging="360"/>
      </w:pPr>
    </w:lvl>
    <w:lvl w:ilvl="2" w:tplc="2826B8CA">
      <w:start w:val="1"/>
      <w:numFmt w:val="lowerRoman"/>
      <w:lvlText w:val="%3."/>
      <w:lvlJc w:val="right"/>
      <w:pPr>
        <w:ind w:left="2508" w:hanging="180"/>
      </w:pPr>
    </w:lvl>
    <w:lvl w:ilvl="3" w:tplc="C7885120">
      <w:start w:val="1"/>
      <w:numFmt w:val="decimal"/>
      <w:lvlText w:val="%4."/>
      <w:lvlJc w:val="left"/>
      <w:pPr>
        <w:ind w:left="3228" w:hanging="360"/>
      </w:pPr>
    </w:lvl>
    <w:lvl w:ilvl="4" w:tplc="C06C914C">
      <w:start w:val="1"/>
      <w:numFmt w:val="lowerLetter"/>
      <w:lvlText w:val="%5."/>
      <w:lvlJc w:val="left"/>
      <w:pPr>
        <w:ind w:left="3948" w:hanging="360"/>
      </w:pPr>
    </w:lvl>
    <w:lvl w:ilvl="5" w:tplc="994446B6">
      <w:start w:val="1"/>
      <w:numFmt w:val="lowerRoman"/>
      <w:lvlText w:val="%6."/>
      <w:lvlJc w:val="right"/>
      <w:pPr>
        <w:ind w:left="4668" w:hanging="180"/>
      </w:pPr>
    </w:lvl>
    <w:lvl w:ilvl="6" w:tplc="20B41F96">
      <w:start w:val="1"/>
      <w:numFmt w:val="decimal"/>
      <w:lvlText w:val="%7."/>
      <w:lvlJc w:val="left"/>
      <w:pPr>
        <w:ind w:left="5388" w:hanging="360"/>
      </w:pPr>
    </w:lvl>
    <w:lvl w:ilvl="7" w:tplc="34668996">
      <w:start w:val="1"/>
      <w:numFmt w:val="lowerLetter"/>
      <w:lvlText w:val="%8."/>
      <w:lvlJc w:val="left"/>
      <w:pPr>
        <w:ind w:left="6108" w:hanging="360"/>
      </w:pPr>
    </w:lvl>
    <w:lvl w:ilvl="8" w:tplc="E80E266A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360E780"/>
    <w:multiLevelType w:val="hybridMultilevel"/>
    <w:tmpl w:val="C5E44D42"/>
    <w:lvl w:ilvl="0" w:tplc="764CD7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54A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4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29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8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E8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6C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A8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6C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7FD0E"/>
    <w:multiLevelType w:val="hybridMultilevel"/>
    <w:tmpl w:val="15E8C4D8"/>
    <w:lvl w:ilvl="0" w:tplc="0D025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AE1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61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A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61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C1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E5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03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CEC2F"/>
    <w:multiLevelType w:val="hybridMultilevel"/>
    <w:tmpl w:val="03B69CB4"/>
    <w:lvl w:ilvl="0" w:tplc="4062547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E0A81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CA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E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AF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DC1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C8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B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A8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A7A50"/>
    <w:multiLevelType w:val="hybridMultilevel"/>
    <w:tmpl w:val="ADCE2B50"/>
    <w:lvl w:ilvl="0" w:tplc="E0DE60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ECB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A9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A7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2A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44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CB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61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CF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03204"/>
    <w:multiLevelType w:val="hybridMultilevel"/>
    <w:tmpl w:val="EC6A3FA0"/>
    <w:lvl w:ilvl="0" w:tplc="68D4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B4A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74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60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98F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EA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42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46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C6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4873F7"/>
    <w:multiLevelType w:val="multilevel"/>
    <w:tmpl w:val="1B52825E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0F33E"/>
    <w:multiLevelType w:val="hybridMultilevel"/>
    <w:tmpl w:val="0D749730"/>
    <w:lvl w:ilvl="0" w:tplc="711A73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00A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EE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A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A6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8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A7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C7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CF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371ED"/>
    <w:multiLevelType w:val="hybridMultilevel"/>
    <w:tmpl w:val="34B6780C"/>
    <w:lvl w:ilvl="0" w:tplc="0A48E0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E2A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89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2E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AD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C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6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60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30997"/>
    <w:multiLevelType w:val="hybridMultilevel"/>
    <w:tmpl w:val="41EEC858"/>
    <w:lvl w:ilvl="0" w:tplc="94B8CE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DE9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60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EA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81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AD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64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A3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26878">
    <w:abstractNumId w:val="5"/>
  </w:num>
  <w:num w:numId="2" w16cid:durableId="1018703722">
    <w:abstractNumId w:val="0"/>
  </w:num>
  <w:num w:numId="3" w16cid:durableId="283314097">
    <w:abstractNumId w:val="2"/>
  </w:num>
  <w:num w:numId="4" w16cid:durableId="1065756356">
    <w:abstractNumId w:val="14"/>
  </w:num>
  <w:num w:numId="5" w16cid:durableId="2065181452">
    <w:abstractNumId w:val="9"/>
  </w:num>
  <w:num w:numId="6" w16cid:durableId="1221864878">
    <w:abstractNumId w:val="1"/>
  </w:num>
  <w:num w:numId="7" w16cid:durableId="1938441898">
    <w:abstractNumId w:val="13"/>
  </w:num>
  <w:num w:numId="8" w16cid:durableId="1093627358">
    <w:abstractNumId w:val="8"/>
  </w:num>
  <w:num w:numId="9" w16cid:durableId="2019378977">
    <w:abstractNumId w:val="6"/>
  </w:num>
  <w:num w:numId="10" w16cid:durableId="1531139350">
    <w:abstractNumId w:val="7"/>
  </w:num>
  <w:num w:numId="11" w16cid:durableId="1971545078">
    <w:abstractNumId w:val="12"/>
  </w:num>
  <w:num w:numId="12" w16cid:durableId="1814177872">
    <w:abstractNumId w:val="11"/>
  </w:num>
  <w:num w:numId="13" w16cid:durableId="1890724389">
    <w:abstractNumId w:val="11"/>
  </w:num>
  <w:num w:numId="14" w16cid:durableId="292835551">
    <w:abstractNumId w:val="4"/>
  </w:num>
  <w:num w:numId="15" w16cid:durableId="948513810">
    <w:abstractNumId w:val="10"/>
  </w:num>
  <w:num w:numId="16" w16cid:durableId="214134118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27"/>
    <w:rsid w:val="00003705"/>
    <w:rsid w:val="00011654"/>
    <w:rsid w:val="00015B4F"/>
    <w:rsid w:val="000209B1"/>
    <w:rsid w:val="0002412D"/>
    <w:rsid w:val="000244C2"/>
    <w:rsid w:val="00037456"/>
    <w:rsid w:val="0005424D"/>
    <w:rsid w:val="0005487D"/>
    <w:rsid w:val="00059D3B"/>
    <w:rsid w:val="0007012C"/>
    <w:rsid w:val="000702DF"/>
    <w:rsid w:val="000723CE"/>
    <w:rsid w:val="00074340"/>
    <w:rsid w:val="000748A4"/>
    <w:rsid w:val="00075600"/>
    <w:rsid w:val="00076855"/>
    <w:rsid w:val="00076C2A"/>
    <w:rsid w:val="00090310"/>
    <w:rsid w:val="00093A1C"/>
    <w:rsid w:val="00094B2A"/>
    <w:rsid w:val="00094F1E"/>
    <w:rsid w:val="00096039"/>
    <w:rsid w:val="00097BEA"/>
    <w:rsid w:val="000A0C9C"/>
    <w:rsid w:val="000A6BB0"/>
    <w:rsid w:val="000A71E0"/>
    <w:rsid w:val="000C64D5"/>
    <w:rsid w:val="000C7239"/>
    <w:rsid w:val="000E54D1"/>
    <w:rsid w:val="000F3A91"/>
    <w:rsid w:val="000F59EA"/>
    <w:rsid w:val="00102124"/>
    <w:rsid w:val="00103E54"/>
    <w:rsid w:val="001047AB"/>
    <w:rsid w:val="00106BC8"/>
    <w:rsid w:val="001105C9"/>
    <w:rsid w:val="00117F22"/>
    <w:rsid w:val="00126644"/>
    <w:rsid w:val="00126D30"/>
    <w:rsid w:val="00127C0C"/>
    <w:rsid w:val="00130BCE"/>
    <w:rsid w:val="001377A9"/>
    <w:rsid w:val="001379EB"/>
    <w:rsid w:val="00142C27"/>
    <w:rsid w:val="00144600"/>
    <w:rsid w:val="0015332E"/>
    <w:rsid w:val="00153653"/>
    <w:rsid w:val="00155D8C"/>
    <w:rsid w:val="00155F90"/>
    <w:rsid w:val="00156F1C"/>
    <w:rsid w:val="00157ABB"/>
    <w:rsid w:val="00160930"/>
    <w:rsid w:val="00160DAB"/>
    <w:rsid w:val="00165990"/>
    <w:rsid w:val="00166BB3"/>
    <w:rsid w:val="00167371"/>
    <w:rsid w:val="00172784"/>
    <w:rsid w:val="00183B0A"/>
    <w:rsid w:val="001B0CC8"/>
    <w:rsid w:val="001B2D35"/>
    <w:rsid w:val="001B2F9A"/>
    <w:rsid w:val="001B4C53"/>
    <w:rsid w:val="001C01E3"/>
    <w:rsid w:val="001C18E2"/>
    <w:rsid w:val="001C5013"/>
    <w:rsid w:val="001C732B"/>
    <w:rsid w:val="001E1D27"/>
    <w:rsid w:val="001E2ADB"/>
    <w:rsid w:val="0020006D"/>
    <w:rsid w:val="002029F8"/>
    <w:rsid w:val="00207C67"/>
    <w:rsid w:val="00207E66"/>
    <w:rsid w:val="002131BF"/>
    <w:rsid w:val="002256A8"/>
    <w:rsid w:val="00226C1C"/>
    <w:rsid w:val="002328CA"/>
    <w:rsid w:val="00234DDC"/>
    <w:rsid w:val="00241EBC"/>
    <w:rsid w:val="0024787E"/>
    <w:rsid w:val="0026638B"/>
    <w:rsid w:val="00271D4C"/>
    <w:rsid w:val="00276897"/>
    <w:rsid w:val="00277817"/>
    <w:rsid w:val="002812BC"/>
    <w:rsid w:val="00287D23"/>
    <w:rsid w:val="002919E6"/>
    <w:rsid w:val="00291F78"/>
    <w:rsid w:val="002965C1"/>
    <w:rsid w:val="002A0152"/>
    <w:rsid w:val="002A4424"/>
    <w:rsid w:val="002B3223"/>
    <w:rsid w:val="002B7451"/>
    <w:rsid w:val="002C33D5"/>
    <w:rsid w:val="002C418B"/>
    <w:rsid w:val="002C6509"/>
    <w:rsid w:val="002E0B98"/>
    <w:rsid w:val="002E351F"/>
    <w:rsid w:val="002E431B"/>
    <w:rsid w:val="002E5D08"/>
    <w:rsid w:val="002E68BA"/>
    <w:rsid w:val="002E7B52"/>
    <w:rsid w:val="002F09BE"/>
    <w:rsid w:val="002F6F60"/>
    <w:rsid w:val="00300B4D"/>
    <w:rsid w:val="00302D82"/>
    <w:rsid w:val="00305887"/>
    <w:rsid w:val="00311B27"/>
    <w:rsid w:val="0032089C"/>
    <w:rsid w:val="003312CD"/>
    <w:rsid w:val="00331B7F"/>
    <w:rsid w:val="00332C7B"/>
    <w:rsid w:val="00340ABB"/>
    <w:rsid w:val="00342CC4"/>
    <w:rsid w:val="003468AD"/>
    <w:rsid w:val="00355E05"/>
    <w:rsid w:val="00360963"/>
    <w:rsid w:val="00365BA4"/>
    <w:rsid w:val="00365DB6"/>
    <w:rsid w:val="003726ED"/>
    <w:rsid w:val="003770A5"/>
    <w:rsid w:val="003A0A7B"/>
    <w:rsid w:val="003A4A94"/>
    <w:rsid w:val="003A750E"/>
    <w:rsid w:val="003B1C37"/>
    <w:rsid w:val="003B390A"/>
    <w:rsid w:val="003C3D67"/>
    <w:rsid w:val="003C50C9"/>
    <w:rsid w:val="003C8835"/>
    <w:rsid w:val="003D17A5"/>
    <w:rsid w:val="003E6CEC"/>
    <w:rsid w:val="00414666"/>
    <w:rsid w:val="00415B9C"/>
    <w:rsid w:val="004163DE"/>
    <w:rsid w:val="00424212"/>
    <w:rsid w:val="0042434C"/>
    <w:rsid w:val="00425380"/>
    <w:rsid w:val="00432EEF"/>
    <w:rsid w:val="00433FD0"/>
    <w:rsid w:val="004401B7"/>
    <w:rsid w:val="00444640"/>
    <w:rsid w:val="00444DF4"/>
    <w:rsid w:val="00444E26"/>
    <w:rsid w:val="00446B0B"/>
    <w:rsid w:val="004478BC"/>
    <w:rsid w:val="004544A0"/>
    <w:rsid w:val="0046000F"/>
    <w:rsid w:val="00487C69"/>
    <w:rsid w:val="00492CF1"/>
    <w:rsid w:val="004B0638"/>
    <w:rsid w:val="004B6B15"/>
    <w:rsid w:val="004C031C"/>
    <w:rsid w:val="004C1EA7"/>
    <w:rsid w:val="004F6918"/>
    <w:rsid w:val="00510DCE"/>
    <w:rsid w:val="0051230C"/>
    <w:rsid w:val="005137F2"/>
    <w:rsid w:val="00517105"/>
    <w:rsid w:val="00527CE0"/>
    <w:rsid w:val="0053269A"/>
    <w:rsid w:val="0053402C"/>
    <w:rsid w:val="0054394A"/>
    <w:rsid w:val="00544AFD"/>
    <w:rsid w:val="005461C4"/>
    <w:rsid w:val="0055514C"/>
    <w:rsid w:val="0055612D"/>
    <w:rsid w:val="00556A30"/>
    <w:rsid w:val="005622E1"/>
    <w:rsid w:val="005628DD"/>
    <w:rsid w:val="005646DF"/>
    <w:rsid w:val="00566055"/>
    <w:rsid w:val="00566678"/>
    <w:rsid w:val="0057054E"/>
    <w:rsid w:val="0057128D"/>
    <w:rsid w:val="00571BD8"/>
    <w:rsid w:val="00583355"/>
    <w:rsid w:val="0058552A"/>
    <w:rsid w:val="0058557B"/>
    <w:rsid w:val="005A7795"/>
    <w:rsid w:val="005C21FA"/>
    <w:rsid w:val="005C2E7D"/>
    <w:rsid w:val="005C4999"/>
    <w:rsid w:val="005D0429"/>
    <w:rsid w:val="005D662A"/>
    <w:rsid w:val="005E1C56"/>
    <w:rsid w:val="005E2864"/>
    <w:rsid w:val="005E301C"/>
    <w:rsid w:val="005E6673"/>
    <w:rsid w:val="005E6E97"/>
    <w:rsid w:val="005E7E72"/>
    <w:rsid w:val="005F2A96"/>
    <w:rsid w:val="005F51DB"/>
    <w:rsid w:val="005F7BB3"/>
    <w:rsid w:val="0063404D"/>
    <w:rsid w:val="00634556"/>
    <w:rsid w:val="00636E80"/>
    <w:rsid w:val="006501D1"/>
    <w:rsid w:val="0065404B"/>
    <w:rsid w:val="006634C2"/>
    <w:rsid w:val="00665F7E"/>
    <w:rsid w:val="006714F2"/>
    <w:rsid w:val="00671753"/>
    <w:rsid w:val="00672062"/>
    <w:rsid w:val="00690B26"/>
    <w:rsid w:val="006961EE"/>
    <w:rsid w:val="006977FF"/>
    <w:rsid w:val="00697CC4"/>
    <w:rsid w:val="006A3991"/>
    <w:rsid w:val="006A5099"/>
    <w:rsid w:val="006B5DCE"/>
    <w:rsid w:val="006B707F"/>
    <w:rsid w:val="006C4354"/>
    <w:rsid w:val="006C5DE9"/>
    <w:rsid w:val="006D6014"/>
    <w:rsid w:val="006D757F"/>
    <w:rsid w:val="006E4FC4"/>
    <w:rsid w:val="006E5F9F"/>
    <w:rsid w:val="006E7E79"/>
    <w:rsid w:val="006F02F8"/>
    <w:rsid w:val="006F12CD"/>
    <w:rsid w:val="006F50DE"/>
    <w:rsid w:val="006F7AE2"/>
    <w:rsid w:val="00700985"/>
    <w:rsid w:val="00701BCC"/>
    <w:rsid w:val="0070322E"/>
    <w:rsid w:val="007232F3"/>
    <w:rsid w:val="00746B1D"/>
    <w:rsid w:val="00752839"/>
    <w:rsid w:val="007533EE"/>
    <w:rsid w:val="0075394C"/>
    <w:rsid w:val="0075573A"/>
    <w:rsid w:val="0076204C"/>
    <w:rsid w:val="007634B9"/>
    <w:rsid w:val="00770881"/>
    <w:rsid w:val="00773542"/>
    <w:rsid w:val="0077754F"/>
    <w:rsid w:val="00781E11"/>
    <w:rsid w:val="00785A69"/>
    <w:rsid w:val="0078703F"/>
    <w:rsid w:val="00795149"/>
    <w:rsid w:val="007A1C23"/>
    <w:rsid w:val="007B5058"/>
    <w:rsid w:val="007C2830"/>
    <w:rsid w:val="007C498C"/>
    <w:rsid w:val="007D080B"/>
    <w:rsid w:val="007D0E52"/>
    <w:rsid w:val="007D63E9"/>
    <w:rsid w:val="007D6D1D"/>
    <w:rsid w:val="007D749B"/>
    <w:rsid w:val="007E0C74"/>
    <w:rsid w:val="007E1997"/>
    <w:rsid w:val="007E1ECC"/>
    <w:rsid w:val="007E2236"/>
    <w:rsid w:val="007E2FDC"/>
    <w:rsid w:val="007E44E2"/>
    <w:rsid w:val="00801CA5"/>
    <w:rsid w:val="00804D81"/>
    <w:rsid w:val="00807254"/>
    <w:rsid w:val="0080735A"/>
    <w:rsid w:val="00812063"/>
    <w:rsid w:val="00814E5A"/>
    <w:rsid w:val="00815EFF"/>
    <w:rsid w:val="0082762A"/>
    <w:rsid w:val="00843ADD"/>
    <w:rsid w:val="00854EA0"/>
    <w:rsid w:val="0085503B"/>
    <w:rsid w:val="00855396"/>
    <w:rsid w:val="00865B93"/>
    <w:rsid w:val="00867A77"/>
    <w:rsid w:val="00876126"/>
    <w:rsid w:val="0088009E"/>
    <w:rsid w:val="00880DDB"/>
    <w:rsid w:val="00885BCB"/>
    <w:rsid w:val="00886B10"/>
    <w:rsid w:val="008A3442"/>
    <w:rsid w:val="008A52DF"/>
    <w:rsid w:val="008B0804"/>
    <w:rsid w:val="008B31B3"/>
    <w:rsid w:val="008B3ADD"/>
    <w:rsid w:val="008B4A8D"/>
    <w:rsid w:val="008B68CD"/>
    <w:rsid w:val="008C162C"/>
    <w:rsid w:val="008C1838"/>
    <w:rsid w:val="008C305B"/>
    <w:rsid w:val="008D3117"/>
    <w:rsid w:val="008D7C3B"/>
    <w:rsid w:val="008E455B"/>
    <w:rsid w:val="008E62B9"/>
    <w:rsid w:val="008E6C42"/>
    <w:rsid w:val="008F175F"/>
    <w:rsid w:val="008F2401"/>
    <w:rsid w:val="008F2E54"/>
    <w:rsid w:val="009024E8"/>
    <w:rsid w:val="00903B64"/>
    <w:rsid w:val="009109C7"/>
    <w:rsid w:val="00931B4C"/>
    <w:rsid w:val="00931F43"/>
    <w:rsid w:val="00934E70"/>
    <w:rsid w:val="0095178E"/>
    <w:rsid w:val="00952971"/>
    <w:rsid w:val="009545C3"/>
    <w:rsid w:val="009609F5"/>
    <w:rsid w:val="009611B0"/>
    <w:rsid w:val="00961347"/>
    <w:rsid w:val="009624BE"/>
    <w:rsid w:val="009743C6"/>
    <w:rsid w:val="00975D41"/>
    <w:rsid w:val="00995159"/>
    <w:rsid w:val="009951F3"/>
    <w:rsid w:val="009A1929"/>
    <w:rsid w:val="009B0C2A"/>
    <w:rsid w:val="009B1273"/>
    <w:rsid w:val="009B48F2"/>
    <w:rsid w:val="009B4F72"/>
    <w:rsid w:val="009B53C2"/>
    <w:rsid w:val="009C604C"/>
    <w:rsid w:val="009C6CF3"/>
    <w:rsid w:val="009D5D80"/>
    <w:rsid w:val="009F1D73"/>
    <w:rsid w:val="009F606F"/>
    <w:rsid w:val="009F778F"/>
    <w:rsid w:val="00A00BAD"/>
    <w:rsid w:val="00A0164C"/>
    <w:rsid w:val="00A05249"/>
    <w:rsid w:val="00A12DDB"/>
    <w:rsid w:val="00A27EF7"/>
    <w:rsid w:val="00A32ACF"/>
    <w:rsid w:val="00A34ECF"/>
    <w:rsid w:val="00A35D47"/>
    <w:rsid w:val="00A417CA"/>
    <w:rsid w:val="00A50004"/>
    <w:rsid w:val="00A503AE"/>
    <w:rsid w:val="00A561F0"/>
    <w:rsid w:val="00A60412"/>
    <w:rsid w:val="00A61626"/>
    <w:rsid w:val="00A64F0F"/>
    <w:rsid w:val="00A655E4"/>
    <w:rsid w:val="00A6710C"/>
    <w:rsid w:val="00A77E95"/>
    <w:rsid w:val="00A852C7"/>
    <w:rsid w:val="00A922EC"/>
    <w:rsid w:val="00A945FB"/>
    <w:rsid w:val="00AA0911"/>
    <w:rsid w:val="00AA674A"/>
    <w:rsid w:val="00AA7E40"/>
    <w:rsid w:val="00AB1BB1"/>
    <w:rsid w:val="00AB3853"/>
    <w:rsid w:val="00AB5BAD"/>
    <w:rsid w:val="00AC3271"/>
    <w:rsid w:val="00AC4F7A"/>
    <w:rsid w:val="00AC67F2"/>
    <w:rsid w:val="00AC69EE"/>
    <w:rsid w:val="00AC7BF6"/>
    <w:rsid w:val="00AD2688"/>
    <w:rsid w:val="00AD36D7"/>
    <w:rsid w:val="00AD4B65"/>
    <w:rsid w:val="00AD6DD9"/>
    <w:rsid w:val="00AE15C5"/>
    <w:rsid w:val="00AF1028"/>
    <w:rsid w:val="00AF2248"/>
    <w:rsid w:val="00AF22ED"/>
    <w:rsid w:val="00AF5B64"/>
    <w:rsid w:val="00AF704D"/>
    <w:rsid w:val="00AF71D2"/>
    <w:rsid w:val="00B042E6"/>
    <w:rsid w:val="00B04410"/>
    <w:rsid w:val="00B122F5"/>
    <w:rsid w:val="00B130F0"/>
    <w:rsid w:val="00B16766"/>
    <w:rsid w:val="00B17BF9"/>
    <w:rsid w:val="00B21A2B"/>
    <w:rsid w:val="00B26C9E"/>
    <w:rsid w:val="00B27E0D"/>
    <w:rsid w:val="00B30422"/>
    <w:rsid w:val="00B35F9C"/>
    <w:rsid w:val="00B36AB8"/>
    <w:rsid w:val="00B41A03"/>
    <w:rsid w:val="00B475F6"/>
    <w:rsid w:val="00B500D0"/>
    <w:rsid w:val="00B51205"/>
    <w:rsid w:val="00B53CF9"/>
    <w:rsid w:val="00B55512"/>
    <w:rsid w:val="00B5713E"/>
    <w:rsid w:val="00B5768F"/>
    <w:rsid w:val="00B6067B"/>
    <w:rsid w:val="00B60FF2"/>
    <w:rsid w:val="00B6126B"/>
    <w:rsid w:val="00B6265D"/>
    <w:rsid w:val="00B64191"/>
    <w:rsid w:val="00B660C0"/>
    <w:rsid w:val="00B67D8A"/>
    <w:rsid w:val="00B74C34"/>
    <w:rsid w:val="00B75171"/>
    <w:rsid w:val="00B8275F"/>
    <w:rsid w:val="00B849FF"/>
    <w:rsid w:val="00B85CFA"/>
    <w:rsid w:val="00B916E8"/>
    <w:rsid w:val="00B92A94"/>
    <w:rsid w:val="00BA37A0"/>
    <w:rsid w:val="00BA43C5"/>
    <w:rsid w:val="00BA654E"/>
    <w:rsid w:val="00BA692D"/>
    <w:rsid w:val="00BB53EB"/>
    <w:rsid w:val="00BB5842"/>
    <w:rsid w:val="00BC2094"/>
    <w:rsid w:val="00BC20CB"/>
    <w:rsid w:val="00BC3ACC"/>
    <w:rsid w:val="00BD55EB"/>
    <w:rsid w:val="00BD57D2"/>
    <w:rsid w:val="00BE106B"/>
    <w:rsid w:val="00BE10A0"/>
    <w:rsid w:val="00BE1581"/>
    <w:rsid w:val="00BE4913"/>
    <w:rsid w:val="00BF199A"/>
    <w:rsid w:val="00BF1A6C"/>
    <w:rsid w:val="00C00A93"/>
    <w:rsid w:val="00C10442"/>
    <w:rsid w:val="00C132D1"/>
    <w:rsid w:val="00C13B78"/>
    <w:rsid w:val="00C14E1B"/>
    <w:rsid w:val="00C22AFE"/>
    <w:rsid w:val="00C270AA"/>
    <w:rsid w:val="00C36F10"/>
    <w:rsid w:val="00C51EF8"/>
    <w:rsid w:val="00C56A82"/>
    <w:rsid w:val="00C6181B"/>
    <w:rsid w:val="00C72A9C"/>
    <w:rsid w:val="00C75D5E"/>
    <w:rsid w:val="00C767F9"/>
    <w:rsid w:val="00C90706"/>
    <w:rsid w:val="00C91EE8"/>
    <w:rsid w:val="00C9598D"/>
    <w:rsid w:val="00C97B88"/>
    <w:rsid w:val="00CB31DC"/>
    <w:rsid w:val="00CB4503"/>
    <w:rsid w:val="00CB6073"/>
    <w:rsid w:val="00CB7721"/>
    <w:rsid w:val="00CC33F9"/>
    <w:rsid w:val="00CD3D83"/>
    <w:rsid w:val="00CD40A4"/>
    <w:rsid w:val="00CD5358"/>
    <w:rsid w:val="00CD5AD2"/>
    <w:rsid w:val="00CD66E0"/>
    <w:rsid w:val="00CE15CB"/>
    <w:rsid w:val="00CF14F3"/>
    <w:rsid w:val="00CF2EB3"/>
    <w:rsid w:val="00CF4C55"/>
    <w:rsid w:val="00D05421"/>
    <w:rsid w:val="00D054F2"/>
    <w:rsid w:val="00D1516A"/>
    <w:rsid w:val="00D2077E"/>
    <w:rsid w:val="00D216D4"/>
    <w:rsid w:val="00D24479"/>
    <w:rsid w:val="00D3069F"/>
    <w:rsid w:val="00D3144C"/>
    <w:rsid w:val="00D434FC"/>
    <w:rsid w:val="00D47B38"/>
    <w:rsid w:val="00D53D99"/>
    <w:rsid w:val="00D54B1B"/>
    <w:rsid w:val="00D66DAC"/>
    <w:rsid w:val="00D67891"/>
    <w:rsid w:val="00D72973"/>
    <w:rsid w:val="00D73369"/>
    <w:rsid w:val="00D77078"/>
    <w:rsid w:val="00D80DA9"/>
    <w:rsid w:val="00D87E21"/>
    <w:rsid w:val="00D90732"/>
    <w:rsid w:val="00D93AB6"/>
    <w:rsid w:val="00DA2E93"/>
    <w:rsid w:val="00DB2242"/>
    <w:rsid w:val="00DB424B"/>
    <w:rsid w:val="00DB7E81"/>
    <w:rsid w:val="00DC0707"/>
    <w:rsid w:val="00DC144B"/>
    <w:rsid w:val="00DC5235"/>
    <w:rsid w:val="00DD40C2"/>
    <w:rsid w:val="00DD596B"/>
    <w:rsid w:val="00DE42A2"/>
    <w:rsid w:val="00DE4DD7"/>
    <w:rsid w:val="00DE5392"/>
    <w:rsid w:val="00DE6F76"/>
    <w:rsid w:val="00DF467F"/>
    <w:rsid w:val="00E03D3F"/>
    <w:rsid w:val="00E06E7F"/>
    <w:rsid w:val="00E07D64"/>
    <w:rsid w:val="00E106A0"/>
    <w:rsid w:val="00E1142D"/>
    <w:rsid w:val="00E11F73"/>
    <w:rsid w:val="00E17BED"/>
    <w:rsid w:val="00E220B1"/>
    <w:rsid w:val="00E22AE5"/>
    <w:rsid w:val="00E2455D"/>
    <w:rsid w:val="00E27B4F"/>
    <w:rsid w:val="00E30870"/>
    <w:rsid w:val="00E31D1B"/>
    <w:rsid w:val="00E54E3F"/>
    <w:rsid w:val="00E56D47"/>
    <w:rsid w:val="00E57C37"/>
    <w:rsid w:val="00E652E6"/>
    <w:rsid w:val="00E7274B"/>
    <w:rsid w:val="00E75275"/>
    <w:rsid w:val="00E79414"/>
    <w:rsid w:val="00E82A86"/>
    <w:rsid w:val="00E84830"/>
    <w:rsid w:val="00E849C2"/>
    <w:rsid w:val="00E96824"/>
    <w:rsid w:val="00E96B8A"/>
    <w:rsid w:val="00EA4B40"/>
    <w:rsid w:val="00EA56A1"/>
    <w:rsid w:val="00EB0755"/>
    <w:rsid w:val="00EB2571"/>
    <w:rsid w:val="00EB3E41"/>
    <w:rsid w:val="00EB75B0"/>
    <w:rsid w:val="00EC41A1"/>
    <w:rsid w:val="00EC7994"/>
    <w:rsid w:val="00ED08BA"/>
    <w:rsid w:val="00ED1C04"/>
    <w:rsid w:val="00ED243B"/>
    <w:rsid w:val="00ED3186"/>
    <w:rsid w:val="00ED6984"/>
    <w:rsid w:val="00ED7ADD"/>
    <w:rsid w:val="00EE0E4E"/>
    <w:rsid w:val="00EF7816"/>
    <w:rsid w:val="00F01E45"/>
    <w:rsid w:val="00F038C0"/>
    <w:rsid w:val="00F12622"/>
    <w:rsid w:val="00F12EF5"/>
    <w:rsid w:val="00F15A83"/>
    <w:rsid w:val="00F17703"/>
    <w:rsid w:val="00F2098E"/>
    <w:rsid w:val="00F2518B"/>
    <w:rsid w:val="00F25CA1"/>
    <w:rsid w:val="00F26493"/>
    <w:rsid w:val="00F26944"/>
    <w:rsid w:val="00F32F01"/>
    <w:rsid w:val="00F346CE"/>
    <w:rsid w:val="00F4095D"/>
    <w:rsid w:val="00F441B3"/>
    <w:rsid w:val="00F461D5"/>
    <w:rsid w:val="00F46356"/>
    <w:rsid w:val="00F52996"/>
    <w:rsid w:val="00F5454D"/>
    <w:rsid w:val="00F55651"/>
    <w:rsid w:val="00F70A22"/>
    <w:rsid w:val="00F74834"/>
    <w:rsid w:val="00F75EA9"/>
    <w:rsid w:val="00F764E3"/>
    <w:rsid w:val="00F854CA"/>
    <w:rsid w:val="00FA2921"/>
    <w:rsid w:val="00FA2C69"/>
    <w:rsid w:val="00FB0F08"/>
    <w:rsid w:val="00FB2F3F"/>
    <w:rsid w:val="00FB41A1"/>
    <w:rsid w:val="00FB5CE3"/>
    <w:rsid w:val="00FC548E"/>
    <w:rsid w:val="00FC6B73"/>
    <w:rsid w:val="00FD738E"/>
    <w:rsid w:val="00FE0F37"/>
    <w:rsid w:val="00FE4507"/>
    <w:rsid w:val="00FF0536"/>
    <w:rsid w:val="00FF1334"/>
    <w:rsid w:val="00FF3679"/>
    <w:rsid w:val="00FF6F7C"/>
    <w:rsid w:val="012A5E67"/>
    <w:rsid w:val="0133C435"/>
    <w:rsid w:val="013BA794"/>
    <w:rsid w:val="01863803"/>
    <w:rsid w:val="01949F60"/>
    <w:rsid w:val="01A8253D"/>
    <w:rsid w:val="01C3424B"/>
    <w:rsid w:val="01F0E924"/>
    <w:rsid w:val="020CAE40"/>
    <w:rsid w:val="020E9022"/>
    <w:rsid w:val="021DA26F"/>
    <w:rsid w:val="023CE5AD"/>
    <w:rsid w:val="0240D6BE"/>
    <w:rsid w:val="0250BADB"/>
    <w:rsid w:val="0259BD9A"/>
    <w:rsid w:val="0283403F"/>
    <w:rsid w:val="03061343"/>
    <w:rsid w:val="0328D12F"/>
    <w:rsid w:val="034338E2"/>
    <w:rsid w:val="0348A76F"/>
    <w:rsid w:val="037B4B37"/>
    <w:rsid w:val="038B4E2E"/>
    <w:rsid w:val="03985B20"/>
    <w:rsid w:val="03ADA900"/>
    <w:rsid w:val="03AE5265"/>
    <w:rsid w:val="03D9AF7C"/>
    <w:rsid w:val="041F2447"/>
    <w:rsid w:val="0429634C"/>
    <w:rsid w:val="042A5D52"/>
    <w:rsid w:val="044222E0"/>
    <w:rsid w:val="044C1339"/>
    <w:rsid w:val="04D75582"/>
    <w:rsid w:val="04DB2F8C"/>
    <w:rsid w:val="04DF6ED9"/>
    <w:rsid w:val="05123DF5"/>
    <w:rsid w:val="052062E5"/>
    <w:rsid w:val="05550ED6"/>
    <w:rsid w:val="056E6B69"/>
    <w:rsid w:val="057BCD64"/>
    <w:rsid w:val="05B55023"/>
    <w:rsid w:val="05C888E1"/>
    <w:rsid w:val="05CBE7AE"/>
    <w:rsid w:val="05ED5D8B"/>
    <w:rsid w:val="05F97AC3"/>
    <w:rsid w:val="0602EB72"/>
    <w:rsid w:val="06040CB0"/>
    <w:rsid w:val="0620AE86"/>
    <w:rsid w:val="06369216"/>
    <w:rsid w:val="0654FD36"/>
    <w:rsid w:val="06599033"/>
    <w:rsid w:val="065EA523"/>
    <w:rsid w:val="06669DAF"/>
    <w:rsid w:val="06A88778"/>
    <w:rsid w:val="06B79457"/>
    <w:rsid w:val="06CBCB04"/>
    <w:rsid w:val="06D2CE35"/>
    <w:rsid w:val="06F979C6"/>
    <w:rsid w:val="070DC57F"/>
    <w:rsid w:val="070F48BC"/>
    <w:rsid w:val="07640890"/>
    <w:rsid w:val="0766B56D"/>
    <w:rsid w:val="079C6456"/>
    <w:rsid w:val="079EF88E"/>
    <w:rsid w:val="07B0203A"/>
    <w:rsid w:val="07C10A19"/>
    <w:rsid w:val="07C13BA2"/>
    <w:rsid w:val="07C8FD9C"/>
    <w:rsid w:val="083E3749"/>
    <w:rsid w:val="085434FB"/>
    <w:rsid w:val="086F560B"/>
    <w:rsid w:val="0884814A"/>
    <w:rsid w:val="088755AD"/>
    <w:rsid w:val="0887F395"/>
    <w:rsid w:val="089E5AC1"/>
    <w:rsid w:val="08A0C88B"/>
    <w:rsid w:val="08A4716C"/>
    <w:rsid w:val="08B64A42"/>
    <w:rsid w:val="08CE5F48"/>
    <w:rsid w:val="0909CC2B"/>
    <w:rsid w:val="091610B3"/>
    <w:rsid w:val="094C8B54"/>
    <w:rsid w:val="095F2577"/>
    <w:rsid w:val="096166DE"/>
    <w:rsid w:val="096BCCA3"/>
    <w:rsid w:val="09793193"/>
    <w:rsid w:val="09894861"/>
    <w:rsid w:val="098FB38B"/>
    <w:rsid w:val="0991B7FA"/>
    <w:rsid w:val="09928454"/>
    <w:rsid w:val="09934636"/>
    <w:rsid w:val="09A192A9"/>
    <w:rsid w:val="09BE1B0A"/>
    <w:rsid w:val="09C516A4"/>
    <w:rsid w:val="09CD5E59"/>
    <w:rsid w:val="09E616FF"/>
    <w:rsid w:val="09F1DD3D"/>
    <w:rsid w:val="0A106E18"/>
    <w:rsid w:val="0A1B994F"/>
    <w:rsid w:val="0A23C3F6"/>
    <w:rsid w:val="0A3C98EC"/>
    <w:rsid w:val="0A4455E9"/>
    <w:rsid w:val="0A626F75"/>
    <w:rsid w:val="0A9CCD0E"/>
    <w:rsid w:val="0AA76861"/>
    <w:rsid w:val="0AB170BD"/>
    <w:rsid w:val="0ABE01E5"/>
    <w:rsid w:val="0ABE8709"/>
    <w:rsid w:val="0AD48CDE"/>
    <w:rsid w:val="0AE4037E"/>
    <w:rsid w:val="0B032A57"/>
    <w:rsid w:val="0B10823B"/>
    <w:rsid w:val="0B119B4C"/>
    <w:rsid w:val="0B1F79EF"/>
    <w:rsid w:val="0B40424E"/>
    <w:rsid w:val="0B61210D"/>
    <w:rsid w:val="0B850A15"/>
    <w:rsid w:val="0B87AA5A"/>
    <w:rsid w:val="0B89803D"/>
    <w:rsid w:val="0B8A45E6"/>
    <w:rsid w:val="0B94F754"/>
    <w:rsid w:val="0BA22685"/>
    <w:rsid w:val="0BA285A9"/>
    <w:rsid w:val="0BE0264A"/>
    <w:rsid w:val="0BE0AFBA"/>
    <w:rsid w:val="0BE739D7"/>
    <w:rsid w:val="0C168FBE"/>
    <w:rsid w:val="0C1BE507"/>
    <w:rsid w:val="0C241920"/>
    <w:rsid w:val="0C2803EA"/>
    <w:rsid w:val="0C77ED1B"/>
    <w:rsid w:val="0C88BD28"/>
    <w:rsid w:val="0C8CE58D"/>
    <w:rsid w:val="0CAD9E88"/>
    <w:rsid w:val="0CBDD59E"/>
    <w:rsid w:val="0CD7133A"/>
    <w:rsid w:val="0CE58DE1"/>
    <w:rsid w:val="0CFF027A"/>
    <w:rsid w:val="0D14B807"/>
    <w:rsid w:val="0D24A8CC"/>
    <w:rsid w:val="0D4A1163"/>
    <w:rsid w:val="0D52F855"/>
    <w:rsid w:val="0D795907"/>
    <w:rsid w:val="0D7D90FD"/>
    <w:rsid w:val="0DB1A343"/>
    <w:rsid w:val="0DD5A054"/>
    <w:rsid w:val="0DE6C136"/>
    <w:rsid w:val="0E194FF7"/>
    <w:rsid w:val="0E50AAE0"/>
    <w:rsid w:val="0E59FEE3"/>
    <w:rsid w:val="0E61C486"/>
    <w:rsid w:val="0E621FFB"/>
    <w:rsid w:val="0E646E4F"/>
    <w:rsid w:val="0E74DFC8"/>
    <w:rsid w:val="0E79B50D"/>
    <w:rsid w:val="0E7A10B6"/>
    <w:rsid w:val="0E7E7928"/>
    <w:rsid w:val="0F28978A"/>
    <w:rsid w:val="0F3402FF"/>
    <w:rsid w:val="0F484BDD"/>
    <w:rsid w:val="0F7B4FD6"/>
    <w:rsid w:val="0F9AB03E"/>
    <w:rsid w:val="0FA34AD1"/>
    <w:rsid w:val="0FA847CB"/>
    <w:rsid w:val="0FB5A56A"/>
    <w:rsid w:val="0FBCF83E"/>
    <w:rsid w:val="0FCC877B"/>
    <w:rsid w:val="0FCEA4ED"/>
    <w:rsid w:val="0FD34081"/>
    <w:rsid w:val="0FE9E6DD"/>
    <w:rsid w:val="0FF4FE9A"/>
    <w:rsid w:val="1017912A"/>
    <w:rsid w:val="105147F4"/>
    <w:rsid w:val="1053D5BA"/>
    <w:rsid w:val="105C1696"/>
    <w:rsid w:val="107B835F"/>
    <w:rsid w:val="10D5952F"/>
    <w:rsid w:val="10F2305B"/>
    <w:rsid w:val="10F44F35"/>
    <w:rsid w:val="11058892"/>
    <w:rsid w:val="111CD450"/>
    <w:rsid w:val="112E76FF"/>
    <w:rsid w:val="1136418E"/>
    <w:rsid w:val="1145B263"/>
    <w:rsid w:val="114B3567"/>
    <w:rsid w:val="116AA5EE"/>
    <w:rsid w:val="117E8A28"/>
    <w:rsid w:val="11888915"/>
    <w:rsid w:val="118E40BA"/>
    <w:rsid w:val="1199C0BD"/>
    <w:rsid w:val="1199F4C1"/>
    <w:rsid w:val="11A722BD"/>
    <w:rsid w:val="11E17773"/>
    <w:rsid w:val="11F819EF"/>
    <w:rsid w:val="12015AA6"/>
    <w:rsid w:val="120A6538"/>
    <w:rsid w:val="1232C593"/>
    <w:rsid w:val="12564520"/>
    <w:rsid w:val="12A1EF57"/>
    <w:rsid w:val="12A205AD"/>
    <w:rsid w:val="12A97010"/>
    <w:rsid w:val="12BFB5E4"/>
    <w:rsid w:val="12C1A3CF"/>
    <w:rsid w:val="12C998EE"/>
    <w:rsid w:val="12D211EF"/>
    <w:rsid w:val="13167474"/>
    <w:rsid w:val="13303074"/>
    <w:rsid w:val="13378547"/>
    <w:rsid w:val="1339CE39"/>
    <w:rsid w:val="134B34FB"/>
    <w:rsid w:val="13548429"/>
    <w:rsid w:val="1361AEF8"/>
    <w:rsid w:val="137FDD42"/>
    <w:rsid w:val="138CD8A3"/>
    <w:rsid w:val="138D94E5"/>
    <w:rsid w:val="13A75D5E"/>
    <w:rsid w:val="13E9CC47"/>
    <w:rsid w:val="13FB7FCD"/>
    <w:rsid w:val="140A9566"/>
    <w:rsid w:val="140B6F89"/>
    <w:rsid w:val="1413C1B6"/>
    <w:rsid w:val="14152D14"/>
    <w:rsid w:val="1444CECC"/>
    <w:rsid w:val="14695F97"/>
    <w:rsid w:val="1487F05E"/>
    <w:rsid w:val="148AF6B2"/>
    <w:rsid w:val="14ACCC4E"/>
    <w:rsid w:val="14BA4070"/>
    <w:rsid w:val="14BE481C"/>
    <w:rsid w:val="14C115E9"/>
    <w:rsid w:val="14D4CA26"/>
    <w:rsid w:val="15082E27"/>
    <w:rsid w:val="1527218F"/>
    <w:rsid w:val="15372D76"/>
    <w:rsid w:val="15598512"/>
    <w:rsid w:val="156532E2"/>
    <w:rsid w:val="156D5F57"/>
    <w:rsid w:val="15765729"/>
    <w:rsid w:val="15793683"/>
    <w:rsid w:val="15941473"/>
    <w:rsid w:val="15A3A340"/>
    <w:rsid w:val="15B10DD8"/>
    <w:rsid w:val="15B5A44D"/>
    <w:rsid w:val="15CBA897"/>
    <w:rsid w:val="15D7376B"/>
    <w:rsid w:val="15D94FBC"/>
    <w:rsid w:val="1609B2B1"/>
    <w:rsid w:val="162B5F00"/>
    <w:rsid w:val="162D0E76"/>
    <w:rsid w:val="1654F9A6"/>
    <w:rsid w:val="168375B5"/>
    <w:rsid w:val="169DF46B"/>
    <w:rsid w:val="169FEB20"/>
    <w:rsid w:val="170F402B"/>
    <w:rsid w:val="1718169A"/>
    <w:rsid w:val="171F1CAD"/>
    <w:rsid w:val="172DE3FD"/>
    <w:rsid w:val="172F9E11"/>
    <w:rsid w:val="17304842"/>
    <w:rsid w:val="174BE91B"/>
    <w:rsid w:val="1754FBEF"/>
    <w:rsid w:val="1764167C"/>
    <w:rsid w:val="17C195F6"/>
    <w:rsid w:val="17CC276E"/>
    <w:rsid w:val="17E24477"/>
    <w:rsid w:val="181F4616"/>
    <w:rsid w:val="183251D8"/>
    <w:rsid w:val="183306C0"/>
    <w:rsid w:val="1834FD99"/>
    <w:rsid w:val="184295E6"/>
    <w:rsid w:val="1849E57A"/>
    <w:rsid w:val="184A11E6"/>
    <w:rsid w:val="184C6ECB"/>
    <w:rsid w:val="1853D1FF"/>
    <w:rsid w:val="1856CC5E"/>
    <w:rsid w:val="185D0373"/>
    <w:rsid w:val="185DC118"/>
    <w:rsid w:val="18A2A6B5"/>
    <w:rsid w:val="18E7CDDA"/>
    <w:rsid w:val="19334B37"/>
    <w:rsid w:val="196C4B9F"/>
    <w:rsid w:val="196FDFA1"/>
    <w:rsid w:val="197089C7"/>
    <w:rsid w:val="198D674F"/>
    <w:rsid w:val="19F6441E"/>
    <w:rsid w:val="1A08C7AB"/>
    <w:rsid w:val="1A17FF35"/>
    <w:rsid w:val="1A677E33"/>
    <w:rsid w:val="1A85F15D"/>
    <w:rsid w:val="1A8D4029"/>
    <w:rsid w:val="1ABAA275"/>
    <w:rsid w:val="1AF0E1D1"/>
    <w:rsid w:val="1AF4698D"/>
    <w:rsid w:val="1AF893B1"/>
    <w:rsid w:val="1B1FF984"/>
    <w:rsid w:val="1B273F61"/>
    <w:rsid w:val="1B42F66F"/>
    <w:rsid w:val="1B5140DD"/>
    <w:rsid w:val="1B5B2EB8"/>
    <w:rsid w:val="1B5F40ED"/>
    <w:rsid w:val="1B668D47"/>
    <w:rsid w:val="1B76DE98"/>
    <w:rsid w:val="1B92147F"/>
    <w:rsid w:val="1B9683EC"/>
    <w:rsid w:val="1BB6B417"/>
    <w:rsid w:val="1BB966DA"/>
    <w:rsid w:val="1BC0ECB9"/>
    <w:rsid w:val="1BC6FBE3"/>
    <w:rsid w:val="1BCA017F"/>
    <w:rsid w:val="1BEA0391"/>
    <w:rsid w:val="1BEE6F97"/>
    <w:rsid w:val="1C04A4DE"/>
    <w:rsid w:val="1C21C1BE"/>
    <w:rsid w:val="1C3AEA1B"/>
    <w:rsid w:val="1C8100A2"/>
    <w:rsid w:val="1C8A6F83"/>
    <w:rsid w:val="1CB44962"/>
    <w:rsid w:val="1CC6FC45"/>
    <w:rsid w:val="1CC7CF0E"/>
    <w:rsid w:val="1CED113E"/>
    <w:rsid w:val="1CF51CA3"/>
    <w:rsid w:val="1CF68358"/>
    <w:rsid w:val="1CF98865"/>
    <w:rsid w:val="1D165DAF"/>
    <w:rsid w:val="1D21482A"/>
    <w:rsid w:val="1D3D9FF2"/>
    <w:rsid w:val="1D3F7B6B"/>
    <w:rsid w:val="1D514E1D"/>
    <w:rsid w:val="1D6452E5"/>
    <w:rsid w:val="1D68E500"/>
    <w:rsid w:val="1D70579F"/>
    <w:rsid w:val="1D73E6A5"/>
    <w:rsid w:val="1D755007"/>
    <w:rsid w:val="1D8D2D1F"/>
    <w:rsid w:val="1DA868A4"/>
    <w:rsid w:val="1DBD921F"/>
    <w:rsid w:val="1DE02FCE"/>
    <w:rsid w:val="1DEC7E9F"/>
    <w:rsid w:val="1E05FAD6"/>
    <w:rsid w:val="1E06D7BD"/>
    <w:rsid w:val="1E0A92A1"/>
    <w:rsid w:val="1E182006"/>
    <w:rsid w:val="1E21E73E"/>
    <w:rsid w:val="1E3C74F9"/>
    <w:rsid w:val="1E732D8B"/>
    <w:rsid w:val="1E759B6D"/>
    <w:rsid w:val="1E923581"/>
    <w:rsid w:val="1E92FBBB"/>
    <w:rsid w:val="1EA5E1F1"/>
    <w:rsid w:val="1EA8D7B9"/>
    <w:rsid w:val="1EB6537A"/>
    <w:rsid w:val="1EC6B551"/>
    <w:rsid w:val="1ED39A7F"/>
    <w:rsid w:val="1ED3A0C5"/>
    <w:rsid w:val="1EFA8335"/>
    <w:rsid w:val="1F161E0F"/>
    <w:rsid w:val="1F2A2085"/>
    <w:rsid w:val="1F381CC7"/>
    <w:rsid w:val="1F3EC7C1"/>
    <w:rsid w:val="1F5D87E8"/>
    <w:rsid w:val="1F6A2AF1"/>
    <w:rsid w:val="1F77E7AF"/>
    <w:rsid w:val="1F9A3298"/>
    <w:rsid w:val="1FB1378D"/>
    <w:rsid w:val="1FCC3502"/>
    <w:rsid w:val="1FCCA61B"/>
    <w:rsid w:val="1FD1D2AF"/>
    <w:rsid w:val="1FDABF44"/>
    <w:rsid w:val="2022B1FD"/>
    <w:rsid w:val="2027AB65"/>
    <w:rsid w:val="202A505D"/>
    <w:rsid w:val="20427C9B"/>
    <w:rsid w:val="204D046F"/>
    <w:rsid w:val="207669AD"/>
    <w:rsid w:val="2076CB3A"/>
    <w:rsid w:val="208546CB"/>
    <w:rsid w:val="208CC476"/>
    <w:rsid w:val="2094C283"/>
    <w:rsid w:val="20C51F03"/>
    <w:rsid w:val="20D5908C"/>
    <w:rsid w:val="20DC71B6"/>
    <w:rsid w:val="20E10DCA"/>
    <w:rsid w:val="20F95849"/>
    <w:rsid w:val="20FD6B0D"/>
    <w:rsid w:val="211494C8"/>
    <w:rsid w:val="213524BA"/>
    <w:rsid w:val="214BD9DD"/>
    <w:rsid w:val="2166B52C"/>
    <w:rsid w:val="21959E5A"/>
    <w:rsid w:val="21B16B0F"/>
    <w:rsid w:val="21B52C6F"/>
    <w:rsid w:val="21C86663"/>
    <w:rsid w:val="21ED68A9"/>
    <w:rsid w:val="21FD4BCD"/>
    <w:rsid w:val="221D4A7B"/>
    <w:rsid w:val="22308DC6"/>
    <w:rsid w:val="22343A48"/>
    <w:rsid w:val="226B7EE9"/>
    <w:rsid w:val="227156C0"/>
    <w:rsid w:val="22843211"/>
    <w:rsid w:val="228E189C"/>
    <w:rsid w:val="22B728C8"/>
    <w:rsid w:val="22ED8ACE"/>
    <w:rsid w:val="22EFFC58"/>
    <w:rsid w:val="22F63E38"/>
    <w:rsid w:val="2302858D"/>
    <w:rsid w:val="2309D508"/>
    <w:rsid w:val="2310D983"/>
    <w:rsid w:val="23177D48"/>
    <w:rsid w:val="233176F3"/>
    <w:rsid w:val="23852E62"/>
    <w:rsid w:val="238AA03D"/>
    <w:rsid w:val="23B180DF"/>
    <w:rsid w:val="23E9C034"/>
    <w:rsid w:val="23F4A98F"/>
    <w:rsid w:val="2406B439"/>
    <w:rsid w:val="240FC134"/>
    <w:rsid w:val="2411EC13"/>
    <w:rsid w:val="2429A9B1"/>
    <w:rsid w:val="2430D88F"/>
    <w:rsid w:val="2452F929"/>
    <w:rsid w:val="2454A35B"/>
    <w:rsid w:val="2458E09B"/>
    <w:rsid w:val="247754D1"/>
    <w:rsid w:val="24971D35"/>
    <w:rsid w:val="24CB97F0"/>
    <w:rsid w:val="24DE1DCD"/>
    <w:rsid w:val="24EBFD3A"/>
    <w:rsid w:val="24EC909A"/>
    <w:rsid w:val="24ED22B1"/>
    <w:rsid w:val="2501BC18"/>
    <w:rsid w:val="250FD8A1"/>
    <w:rsid w:val="251B90A9"/>
    <w:rsid w:val="252BDDFB"/>
    <w:rsid w:val="252F62BA"/>
    <w:rsid w:val="253DE71C"/>
    <w:rsid w:val="25444212"/>
    <w:rsid w:val="254DD4E7"/>
    <w:rsid w:val="256CC6E5"/>
    <w:rsid w:val="258E25AA"/>
    <w:rsid w:val="258F0EC6"/>
    <w:rsid w:val="25940538"/>
    <w:rsid w:val="259DD54D"/>
    <w:rsid w:val="25BE2A79"/>
    <w:rsid w:val="25D1517E"/>
    <w:rsid w:val="25D5CA07"/>
    <w:rsid w:val="25D65412"/>
    <w:rsid w:val="25DD17D6"/>
    <w:rsid w:val="25F03318"/>
    <w:rsid w:val="260E1CB2"/>
    <w:rsid w:val="2612ED04"/>
    <w:rsid w:val="26182E9A"/>
    <w:rsid w:val="261F4B00"/>
    <w:rsid w:val="262A5541"/>
    <w:rsid w:val="266E68DD"/>
    <w:rsid w:val="26753C7C"/>
    <w:rsid w:val="26993C62"/>
    <w:rsid w:val="26B7D9BD"/>
    <w:rsid w:val="26D95D1D"/>
    <w:rsid w:val="26FB479A"/>
    <w:rsid w:val="2706A87D"/>
    <w:rsid w:val="270D7F8B"/>
    <w:rsid w:val="271999FB"/>
    <w:rsid w:val="27284B54"/>
    <w:rsid w:val="2731979C"/>
    <w:rsid w:val="273FF50E"/>
    <w:rsid w:val="2750167D"/>
    <w:rsid w:val="275C478A"/>
    <w:rsid w:val="275C8E6B"/>
    <w:rsid w:val="27722473"/>
    <w:rsid w:val="2798D6FB"/>
    <w:rsid w:val="27B82446"/>
    <w:rsid w:val="27CDBA5B"/>
    <w:rsid w:val="27E38753"/>
    <w:rsid w:val="27EBA614"/>
    <w:rsid w:val="27F87712"/>
    <w:rsid w:val="2816AB3A"/>
    <w:rsid w:val="2827D258"/>
    <w:rsid w:val="2876B295"/>
    <w:rsid w:val="28862792"/>
    <w:rsid w:val="288AA8E6"/>
    <w:rsid w:val="28AD529E"/>
    <w:rsid w:val="28AE9B0D"/>
    <w:rsid w:val="28B693A4"/>
    <w:rsid w:val="28BC2E2F"/>
    <w:rsid w:val="28C41BB5"/>
    <w:rsid w:val="28D851D8"/>
    <w:rsid w:val="28DA5B98"/>
    <w:rsid w:val="28DDAD30"/>
    <w:rsid w:val="28F3B887"/>
    <w:rsid w:val="29000D51"/>
    <w:rsid w:val="290110EC"/>
    <w:rsid w:val="290DF4D4"/>
    <w:rsid w:val="29211FDC"/>
    <w:rsid w:val="29262BE1"/>
    <w:rsid w:val="29310CCF"/>
    <w:rsid w:val="293F139E"/>
    <w:rsid w:val="29664113"/>
    <w:rsid w:val="2983848E"/>
    <w:rsid w:val="29C1BE34"/>
    <w:rsid w:val="29DF1259"/>
    <w:rsid w:val="29F82402"/>
    <w:rsid w:val="2A43662B"/>
    <w:rsid w:val="2A46C3B9"/>
    <w:rsid w:val="2A4E4DFE"/>
    <w:rsid w:val="2A5ABBDA"/>
    <w:rsid w:val="2A815A2B"/>
    <w:rsid w:val="2A83960F"/>
    <w:rsid w:val="2A851481"/>
    <w:rsid w:val="2A8CC0F5"/>
    <w:rsid w:val="2AB90C93"/>
    <w:rsid w:val="2AC5CB6B"/>
    <w:rsid w:val="2AD16FB9"/>
    <w:rsid w:val="2AE4A1AB"/>
    <w:rsid w:val="2B108BCF"/>
    <w:rsid w:val="2B118001"/>
    <w:rsid w:val="2B63E789"/>
    <w:rsid w:val="2B665878"/>
    <w:rsid w:val="2B7CB0E6"/>
    <w:rsid w:val="2B98E38E"/>
    <w:rsid w:val="2B9EA3D0"/>
    <w:rsid w:val="2BB14A7A"/>
    <w:rsid w:val="2BBA6692"/>
    <w:rsid w:val="2BBAF831"/>
    <w:rsid w:val="2BBBDE1B"/>
    <w:rsid w:val="2BBE9DDF"/>
    <w:rsid w:val="2BE77A81"/>
    <w:rsid w:val="2BFD3243"/>
    <w:rsid w:val="2C0CFFEB"/>
    <w:rsid w:val="2C15DB57"/>
    <w:rsid w:val="2C2CB043"/>
    <w:rsid w:val="2C42F126"/>
    <w:rsid w:val="2C4DBA90"/>
    <w:rsid w:val="2C53655B"/>
    <w:rsid w:val="2C6936C9"/>
    <w:rsid w:val="2C87701E"/>
    <w:rsid w:val="2C9DD80F"/>
    <w:rsid w:val="2C9F6614"/>
    <w:rsid w:val="2CB53E2E"/>
    <w:rsid w:val="2CCD66ED"/>
    <w:rsid w:val="2CF3EFE0"/>
    <w:rsid w:val="2D046847"/>
    <w:rsid w:val="2D34C611"/>
    <w:rsid w:val="2D922BFE"/>
    <w:rsid w:val="2DAB3E6F"/>
    <w:rsid w:val="2DADB078"/>
    <w:rsid w:val="2DB23B33"/>
    <w:rsid w:val="2DB5F068"/>
    <w:rsid w:val="2E58E3B5"/>
    <w:rsid w:val="2E6ECB88"/>
    <w:rsid w:val="2E8071A7"/>
    <w:rsid w:val="2E837C63"/>
    <w:rsid w:val="2E980BFE"/>
    <w:rsid w:val="2E9A66F1"/>
    <w:rsid w:val="2F37FCA2"/>
    <w:rsid w:val="2F678C1B"/>
    <w:rsid w:val="2FB63863"/>
    <w:rsid w:val="2FC41084"/>
    <w:rsid w:val="2FCFD1C5"/>
    <w:rsid w:val="2FDAD2D9"/>
    <w:rsid w:val="2FE02195"/>
    <w:rsid w:val="2FE886AA"/>
    <w:rsid w:val="30144B86"/>
    <w:rsid w:val="305939B3"/>
    <w:rsid w:val="3064A24E"/>
    <w:rsid w:val="30681E10"/>
    <w:rsid w:val="30740C96"/>
    <w:rsid w:val="30903526"/>
    <w:rsid w:val="309C1D92"/>
    <w:rsid w:val="30B2D507"/>
    <w:rsid w:val="30BB1F69"/>
    <w:rsid w:val="30BE5AA3"/>
    <w:rsid w:val="30CF2D9A"/>
    <w:rsid w:val="30F97BD8"/>
    <w:rsid w:val="30FB6C93"/>
    <w:rsid w:val="31B1F8F3"/>
    <w:rsid w:val="31B3DA8D"/>
    <w:rsid w:val="31B58E8D"/>
    <w:rsid w:val="31B9F853"/>
    <w:rsid w:val="31C687B0"/>
    <w:rsid w:val="31CC24B7"/>
    <w:rsid w:val="31F83F99"/>
    <w:rsid w:val="320CD834"/>
    <w:rsid w:val="3214B005"/>
    <w:rsid w:val="32152F34"/>
    <w:rsid w:val="3221851D"/>
    <w:rsid w:val="322F0D1C"/>
    <w:rsid w:val="3239845A"/>
    <w:rsid w:val="323C983D"/>
    <w:rsid w:val="325510CE"/>
    <w:rsid w:val="326AFDFB"/>
    <w:rsid w:val="3285D2CF"/>
    <w:rsid w:val="329F5242"/>
    <w:rsid w:val="32AFF820"/>
    <w:rsid w:val="32C5FDAF"/>
    <w:rsid w:val="32D1191A"/>
    <w:rsid w:val="32D82B6C"/>
    <w:rsid w:val="32DAC220"/>
    <w:rsid w:val="32EA478C"/>
    <w:rsid w:val="32EF50BA"/>
    <w:rsid w:val="330261D2"/>
    <w:rsid w:val="33046E50"/>
    <w:rsid w:val="33150C21"/>
    <w:rsid w:val="3320CB20"/>
    <w:rsid w:val="333EEDCC"/>
    <w:rsid w:val="3343D48A"/>
    <w:rsid w:val="334F2F0B"/>
    <w:rsid w:val="335522A8"/>
    <w:rsid w:val="3357D690"/>
    <w:rsid w:val="335F15F6"/>
    <w:rsid w:val="338B9775"/>
    <w:rsid w:val="33903ED9"/>
    <w:rsid w:val="3399744F"/>
    <w:rsid w:val="33B672BF"/>
    <w:rsid w:val="33C072A4"/>
    <w:rsid w:val="343ACA92"/>
    <w:rsid w:val="345326EA"/>
    <w:rsid w:val="3461B062"/>
    <w:rsid w:val="3466E1CE"/>
    <w:rsid w:val="346725F6"/>
    <w:rsid w:val="3482034F"/>
    <w:rsid w:val="3484132C"/>
    <w:rsid w:val="3496015C"/>
    <w:rsid w:val="34A23F3F"/>
    <w:rsid w:val="34A4FC8F"/>
    <w:rsid w:val="34C804AA"/>
    <w:rsid w:val="34D345DF"/>
    <w:rsid w:val="35099ADF"/>
    <w:rsid w:val="353C1732"/>
    <w:rsid w:val="353C861D"/>
    <w:rsid w:val="35528BE2"/>
    <w:rsid w:val="357D9570"/>
    <w:rsid w:val="357EDA98"/>
    <w:rsid w:val="35839FF5"/>
    <w:rsid w:val="358A2AC1"/>
    <w:rsid w:val="358D9971"/>
    <w:rsid w:val="3591DCA9"/>
    <w:rsid w:val="35A1A978"/>
    <w:rsid w:val="35B0C474"/>
    <w:rsid w:val="35D2F551"/>
    <w:rsid w:val="35D4B0EC"/>
    <w:rsid w:val="35FFFE85"/>
    <w:rsid w:val="364B9356"/>
    <w:rsid w:val="364BDDAC"/>
    <w:rsid w:val="3658F206"/>
    <w:rsid w:val="366CD683"/>
    <w:rsid w:val="367E9F3B"/>
    <w:rsid w:val="3680F2BC"/>
    <w:rsid w:val="368B6F6D"/>
    <w:rsid w:val="36C43D92"/>
    <w:rsid w:val="36FB631B"/>
    <w:rsid w:val="370B2755"/>
    <w:rsid w:val="3714B8ED"/>
    <w:rsid w:val="3737CFBC"/>
    <w:rsid w:val="373A48C9"/>
    <w:rsid w:val="37415216"/>
    <w:rsid w:val="375A805E"/>
    <w:rsid w:val="3761F684"/>
    <w:rsid w:val="3762E2C2"/>
    <w:rsid w:val="3774500D"/>
    <w:rsid w:val="37B0ABBD"/>
    <w:rsid w:val="37F45DC0"/>
    <w:rsid w:val="3808F13B"/>
    <w:rsid w:val="382849F2"/>
    <w:rsid w:val="384163FD"/>
    <w:rsid w:val="38497D1A"/>
    <w:rsid w:val="38537B71"/>
    <w:rsid w:val="38593C50"/>
    <w:rsid w:val="388C442E"/>
    <w:rsid w:val="38C01E32"/>
    <w:rsid w:val="39196751"/>
    <w:rsid w:val="397130E8"/>
    <w:rsid w:val="397D9DE8"/>
    <w:rsid w:val="39860BF6"/>
    <w:rsid w:val="398DFBCB"/>
    <w:rsid w:val="3997F0F2"/>
    <w:rsid w:val="39A035EA"/>
    <w:rsid w:val="39AA4D04"/>
    <w:rsid w:val="39B69248"/>
    <w:rsid w:val="39C2E8E2"/>
    <w:rsid w:val="39C453CA"/>
    <w:rsid w:val="39D15CA8"/>
    <w:rsid w:val="39DD9721"/>
    <w:rsid w:val="39ECE613"/>
    <w:rsid w:val="39EFA57B"/>
    <w:rsid w:val="39F9E4AB"/>
    <w:rsid w:val="39FA0E9A"/>
    <w:rsid w:val="3A0F8855"/>
    <w:rsid w:val="3A13E091"/>
    <w:rsid w:val="3A16B39A"/>
    <w:rsid w:val="3A1A0230"/>
    <w:rsid w:val="3A38CD6E"/>
    <w:rsid w:val="3A42A259"/>
    <w:rsid w:val="3A5B4954"/>
    <w:rsid w:val="3A5F33B3"/>
    <w:rsid w:val="3A75EA33"/>
    <w:rsid w:val="3AA02612"/>
    <w:rsid w:val="3AA5FA2A"/>
    <w:rsid w:val="3ABB1A64"/>
    <w:rsid w:val="3AC52C5B"/>
    <w:rsid w:val="3AD4F299"/>
    <w:rsid w:val="3AE84C7F"/>
    <w:rsid w:val="3AF53F42"/>
    <w:rsid w:val="3B7238C8"/>
    <w:rsid w:val="3B864074"/>
    <w:rsid w:val="3BA5720D"/>
    <w:rsid w:val="3BB9A000"/>
    <w:rsid w:val="3BCF9722"/>
    <w:rsid w:val="3BE0A156"/>
    <w:rsid w:val="3BFDD0F1"/>
    <w:rsid w:val="3C11E041"/>
    <w:rsid w:val="3C19435C"/>
    <w:rsid w:val="3C1AFBA0"/>
    <w:rsid w:val="3C1D9AB6"/>
    <w:rsid w:val="3C33729C"/>
    <w:rsid w:val="3C459CC6"/>
    <w:rsid w:val="3C5DF436"/>
    <w:rsid w:val="3C8A5385"/>
    <w:rsid w:val="3C9B6F86"/>
    <w:rsid w:val="3CA08414"/>
    <w:rsid w:val="3CA1239A"/>
    <w:rsid w:val="3CAEA686"/>
    <w:rsid w:val="3CE2D212"/>
    <w:rsid w:val="3D00BBAC"/>
    <w:rsid w:val="3D0D140B"/>
    <w:rsid w:val="3D288A4A"/>
    <w:rsid w:val="3D31AF5C"/>
    <w:rsid w:val="3D48F19D"/>
    <w:rsid w:val="3D8100C3"/>
    <w:rsid w:val="3D83EF25"/>
    <w:rsid w:val="3D9F1389"/>
    <w:rsid w:val="3DA13136"/>
    <w:rsid w:val="3DA410BF"/>
    <w:rsid w:val="3DBF2503"/>
    <w:rsid w:val="3DD1ABB3"/>
    <w:rsid w:val="3DDD1E66"/>
    <w:rsid w:val="3E2B5491"/>
    <w:rsid w:val="3E3CF2C8"/>
    <w:rsid w:val="3E5AF00D"/>
    <w:rsid w:val="3E6E7043"/>
    <w:rsid w:val="3E77CF92"/>
    <w:rsid w:val="3E7E9762"/>
    <w:rsid w:val="3E96E118"/>
    <w:rsid w:val="3EABD1CB"/>
    <w:rsid w:val="3EB5252C"/>
    <w:rsid w:val="3EB7929A"/>
    <w:rsid w:val="3EBC476E"/>
    <w:rsid w:val="3EEC0737"/>
    <w:rsid w:val="3EF40388"/>
    <w:rsid w:val="3F18C8F8"/>
    <w:rsid w:val="3F440A3D"/>
    <w:rsid w:val="3F4C962F"/>
    <w:rsid w:val="3F54C2BB"/>
    <w:rsid w:val="3F739735"/>
    <w:rsid w:val="3F79704F"/>
    <w:rsid w:val="3F7B58A6"/>
    <w:rsid w:val="3F9B47A8"/>
    <w:rsid w:val="3FB24352"/>
    <w:rsid w:val="3FDEFEBE"/>
    <w:rsid w:val="3FE8A3D2"/>
    <w:rsid w:val="3FF4922F"/>
    <w:rsid w:val="3FF5F6BD"/>
    <w:rsid w:val="401BD223"/>
    <w:rsid w:val="4026AF6C"/>
    <w:rsid w:val="404716C4"/>
    <w:rsid w:val="406A75AF"/>
    <w:rsid w:val="4070F25E"/>
    <w:rsid w:val="4077E110"/>
    <w:rsid w:val="408FD3E9"/>
    <w:rsid w:val="4091E833"/>
    <w:rsid w:val="4097D03A"/>
    <w:rsid w:val="409A90FD"/>
    <w:rsid w:val="40A4DD83"/>
    <w:rsid w:val="40D9450A"/>
    <w:rsid w:val="40F7CCD2"/>
    <w:rsid w:val="4102E84C"/>
    <w:rsid w:val="410CDD22"/>
    <w:rsid w:val="4120A102"/>
    <w:rsid w:val="41553D1E"/>
    <w:rsid w:val="41726BCB"/>
    <w:rsid w:val="418217A9"/>
    <w:rsid w:val="4188AFCD"/>
    <w:rsid w:val="41A6C39D"/>
    <w:rsid w:val="41B8DD80"/>
    <w:rsid w:val="41D75BAF"/>
    <w:rsid w:val="41DBC064"/>
    <w:rsid w:val="41FF14F8"/>
    <w:rsid w:val="42015E2B"/>
    <w:rsid w:val="4213B171"/>
    <w:rsid w:val="421F8264"/>
    <w:rsid w:val="4232B3B3"/>
    <w:rsid w:val="423F319D"/>
    <w:rsid w:val="423FD2F4"/>
    <w:rsid w:val="424E7D3F"/>
    <w:rsid w:val="426B1BA2"/>
    <w:rsid w:val="429D65EA"/>
    <w:rsid w:val="42B33B14"/>
    <w:rsid w:val="42C1E507"/>
    <w:rsid w:val="42C912EB"/>
    <w:rsid w:val="42D1AAD6"/>
    <w:rsid w:val="42DB0D64"/>
    <w:rsid w:val="4312042C"/>
    <w:rsid w:val="43548FBA"/>
    <w:rsid w:val="43605E2A"/>
    <w:rsid w:val="43A21671"/>
    <w:rsid w:val="43AF81D2"/>
    <w:rsid w:val="43D10135"/>
    <w:rsid w:val="43F0540E"/>
    <w:rsid w:val="43F4252A"/>
    <w:rsid w:val="441F4FEC"/>
    <w:rsid w:val="44380DF4"/>
    <w:rsid w:val="44415C3B"/>
    <w:rsid w:val="445A98D4"/>
    <w:rsid w:val="447AD3A7"/>
    <w:rsid w:val="44AE85CA"/>
    <w:rsid w:val="44B07F90"/>
    <w:rsid w:val="44BBF724"/>
    <w:rsid w:val="44BF7CFA"/>
    <w:rsid w:val="44C0508F"/>
    <w:rsid w:val="44C739B4"/>
    <w:rsid w:val="44CBDC93"/>
    <w:rsid w:val="44D45035"/>
    <w:rsid w:val="44FF0E25"/>
    <w:rsid w:val="4508BFD5"/>
    <w:rsid w:val="4524619B"/>
    <w:rsid w:val="452B88F2"/>
    <w:rsid w:val="454979F4"/>
    <w:rsid w:val="45511441"/>
    <w:rsid w:val="45683129"/>
    <w:rsid w:val="4575A6C6"/>
    <w:rsid w:val="4596B0E1"/>
    <w:rsid w:val="45B33F73"/>
    <w:rsid w:val="45BE3EF8"/>
    <w:rsid w:val="45D85A7F"/>
    <w:rsid w:val="461D8A7F"/>
    <w:rsid w:val="463B0767"/>
    <w:rsid w:val="464199E9"/>
    <w:rsid w:val="464D3B44"/>
    <w:rsid w:val="4651CDE2"/>
    <w:rsid w:val="468BBE89"/>
    <w:rsid w:val="4692CFD3"/>
    <w:rsid w:val="469DAC9A"/>
    <w:rsid w:val="469EAEEC"/>
    <w:rsid w:val="46A66279"/>
    <w:rsid w:val="46CB12BE"/>
    <w:rsid w:val="46D1DAB4"/>
    <w:rsid w:val="46DDECE5"/>
    <w:rsid w:val="470129B7"/>
    <w:rsid w:val="47117727"/>
    <w:rsid w:val="471B6E0B"/>
    <w:rsid w:val="473CBE2D"/>
    <w:rsid w:val="475FD4A0"/>
    <w:rsid w:val="4766B8B1"/>
    <w:rsid w:val="477FB4D0"/>
    <w:rsid w:val="47B08F96"/>
    <w:rsid w:val="47D91EF9"/>
    <w:rsid w:val="47EEAC6F"/>
    <w:rsid w:val="47F2A174"/>
    <w:rsid w:val="48127226"/>
    <w:rsid w:val="48160521"/>
    <w:rsid w:val="482BBEC6"/>
    <w:rsid w:val="482F555D"/>
    <w:rsid w:val="4842AAC3"/>
    <w:rsid w:val="4846B838"/>
    <w:rsid w:val="484708DD"/>
    <w:rsid w:val="48740EF8"/>
    <w:rsid w:val="48AD4788"/>
    <w:rsid w:val="48C18C25"/>
    <w:rsid w:val="48C51454"/>
    <w:rsid w:val="48E8C89E"/>
    <w:rsid w:val="48FBE811"/>
    <w:rsid w:val="4912F4BE"/>
    <w:rsid w:val="49399CF7"/>
    <w:rsid w:val="4942A2EB"/>
    <w:rsid w:val="4958436E"/>
    <w:rsid w:val="4965164E"/>
    <w:rsid w:val="496C9B95"/>
    <w:rsid w:val="497D9EB1"/>
    <w:rsid w:val="498A4158"/>
    <w:rsid w:val="499451E3"/>
    <w:rsid w:val="499A15FF"/>
    <w:rsid w:val="499D49C4"/>
    <w:rsid w:val="49AA5CBD"/>
    <w:rsid w:val="4A278BF4"/>
    <w:rsid w:val="4A32976C"/>
    <w:rsid w:val="4A35FB69"/>
    <w:rsid w:val="4A565DDC"/>
    <w:rsid w:val="4A71D56C"/>
    <w:rsid w:val="4A8A371A"/>
    <w:rsid w:val="4ACF263A"/>
    <w:rsid w:val="4AD02717"/>
    <w:rsid w:val="4AE04F24"/>
    <w:rsid w:val="4B13ECF1"/>
    <w:rsid w:val="4B205D7C"/>
    <w:rsid w:val="4B302244"/>
    <w:rsid w:val="4B4A2DDF"/>
    <w:rsid w:val="4B4C9894"/>
    <w:rsid w:val="4B8EA5D4"/>
    <w:rsid w:val="4BB15E08"/>
    <w:rsid w:val="4BB2E6BF"/>
    <w:rsid w:val="4BBE4671"/>
    <w:rsid w:val="4BCD1105"/>
    <w:rsid w:val="4BE5A18A"/>
    <w:rsid w:val="4BE8211C"/>
    <w:rsid w:val="4C3345C3"/>
    <w:rsid w:val="4C40EE1D"/>
    <w:rsid w:val="4C43A379"/>
    <w:rsid w:val="4C91D656"/>
    <w:rsid w:val="4CA4BC64"/>
    <w:rsid w:val="4CBEAEC5"/>
    <w:rsid w:val="4CC2BD0F"/>
    <w:rsid w:val="4CC7163E"/>
    <w:rsid w:val="4CD10362"/>
    <w:rsid w:val="4CD438E3"/>
    <w:rsid w:val="4CE90C60"/>
    <w:rsid w:val="4CF7A05B"/>
    <w:rsid w:val="4CFF99E4"/>
    <w:rsid w:val="4D02B9BE"/>
    <w:rsid w:val="4D16C609"/>
    <w:rsid w:val="4D1CF910"/>
    <w:rsid w:val="4D1D7375"/>
    <w:rsid w:val="4D2DAFB1"/>
    <w:rsid w:val="4D391708"/>
    <w:rsid w:val="4D5F8EFD"/>
    <w:rsid w:val="4D8C3AC4"/>
    <w:rsid w:val="4DC5C7DD"/>
    <w:rsid w:val="4DD3A988"/>
    <w:rsid w:val="4DDA86CF"/>
    <w:rsid w:val="4DF506F0"/>
    <w:rsid w:val="4E058249"/>
    <w:rsid w:val="4E1204B8"/>
    <w:rsid w:val="4E43E42F"/>
    <w:rsid w:val="4E5365BB"/>
    <w:rsid w:val="4E54F39D"/>
    <w:rsid w:val="4E555F97"/>
    <w:rsid w:val="4E5D533E"/>
    <w:rsid w:val="4E5D8D5A"/>
    <w:rsid w:val="4E637AA1"/>
    <w:rsid w:val="4E6FF8C0"/>
    <w:rsid w:val="4E9B6A45"/>
    <w:rsid w:val="4EA30527"/>
    <w:rsid w:val="4EAC7813"/>
    <w:rsid w:val="4ED26B38"/>
    <w:rsid w:val="4EDA58BE"/>
    <w:rsid w:val="4EDDE76A"/>
    <w:rsid w:val="4EF6D5C2"/>
    <w:rsid w:val="4EFE5916"/>
    <w:rsid w:val="4F2CFB2C"/>
    <w:rsid w:val="4F41CD6B"/>
    <w:rsid w:val="4F4879C6"/>
    <w:rsid w:val="4F616972"/>
    <w:rsid w:val="4F6445E1"/>
    <w:rsid w:val="4F7619AC"/>
    <w:rsid w:val="4F84A483"/>
    <w:rsid w:val="4F84AF8C"/>
    <w:rsid w:val="4F893EAB"/>
    <w:rsid w:val="4F8A8045"/>
    <w:rsid w:val="4FB09AE1"/>
    <w:rsid w:val="4FB82ECD"/>
    <w:rsid w:val="4FBAB232"/>
    <w:rsid w:val="4FC5FB1A"/>
    <w:rsid w:val="4FDA6349"/>
    <w:rsid w:val="4FDC199C"/>
    <w:rsid w:val="50129BE3"/>
    <w:rsid w:val="501DE59C"/>
    <w:rsid w:val="5020D4B7"/>
    <w:rsid w:val="503A3F63"/>
    <w:rsid w:val="503B428B"/>
    <w:rsid w:val="505EA2AA"/>
    <w:rsid w:val="5061A802"/>
    <w:rsid w:val="50756235"/>
    <w:rsid w:val="5080C120"/>
    <w:rsid w:val="508948AF"/>
    <w:rsid w:val="50896F3F"/>
    <w:rsid w:val="508C5F5E"/>
    <w:rsid w:val="50D62B07"/>
    <w:rsid w:val="50EA54C0"/>
    <w:rsid w:val="50F6DDBB"/>
    <w:rsid w:val="50FD3FB3"/>
    <w:rsid w:val="510115B7"/>
    <w:rsid w:val="510306FD"/>
    <w:rsid w:val="51055255"/>
    <w:rsid w:val="511B4637"/>
    <w:rsid w:val="512021BF"/>
    <w:rsid w:val="5122A729"/>
    <w:rsid w:val="512AA31A"/>
    <w:rsid w:val="517150BF"/>
    <w:rsid w:val="518BBCFE"/>
    <w:rsid w:val="51A56DFD"/>
    <w:rsid w:val="51C6D759"/>
    <w:rsid w:val="51CC3DB8"/>
    <w:rsid w:val="51D5B40D"/>
    <w:rsid w:val="520574A5"/>
    <w:rsid w:val="5207DA85"/>
    <w:rsid w:val="52169996"/>
    <w:rsid w:val="522343F1"/>
    <w:rsid w:val="5227E0D4"/>
    <w:rsid w:val="5247D9FE"/>
    <w:rsid w:val="5256F0FA"/>
    <w:rsid w:val="5262028A"/>
    <w:rsid w:val="5271FB68"/>
    <w:rsid w:val="527210D8"/>
    <w:rsid w:val="52B259B8"/>
    <w:rsid w:val="52C149B5"/>
    <w:rsid w:val="52D3ED42"/>
    <w:rsid w:val="52E59501"/>
    <w:rsid w:val="53087AB9"/>
    <w:rsid w:val="530BC905"/>
    <w:rsid w:val="531671AE"/>
    <w:rsid w:val="5319BF54"/>
    <w:rsid w:val="53249311"/>
    <w:rsid w:val="5326A944"/>
    <w:rsid w:val="536C4DE1"/>
    <w:rsid w:val="536E3079"/>
    <w:rsid w:val="539B5BFD"/>
    <w:rsid w:val="53ADDF55"/>
    <w:rsid w:val="53AF7297"/>
    <w:rsid w:val="53BE25DE"/>
    <w:rsid w:val="53BF0230"/>
    <w:rsid w:val="53F0430F"/>
    <w:rsid w:val="53F1A7AC"/>
    <w:rsid w:val="5449F969"/>
    <w:rsid w:val="54A89AEC"/>
    <w:rsid w:val="54DE4EA9"/>
    <w:rsid w:val="54DF4AC8"/>
    <w:rsid w:val="54F12477"/>
    <w:rsid w:val="550EB3AE"/>
    <w:rsid w:val="5522FAB6"/>
    <w:rsid w:val="55244046"/>
    <w:rsid w:val="552D12E2"/>
    <w:rsid w:val="554C6D8A"/>
    <w:rsid w:val="55501684"/>
    <w:rsid w:val="5558DB6A"/>
    <w:rsid w:val="5563B00C"/>
    <w:rsid w:val="556A8E51"/>
    <w:rsid w:val="55765C66"/>
    <w:rsid w:val="558DCDC2"/>
    <w:rsid w:val="55B6DBC5"/>
    <w:rsid w:val="55C11944"/>
    <w:rsid w:val="55F3EFEE"/>
    <w:rsid w:val="55F549EE"/>
    <w:rsid w:val="5603667A"/>
    <w:rsid w:val="560C90A5"/>
    <w:rsid w:val="56179719"/>
    <w:rsid w:val="5621959C"/>
    <w:rsid w:val="562EF8C1"/>
    <w:rsid w:val="565617B6"/>
    <w:rsid w:val="56586710"/>
    <w:rsid w:val="56B1E778"/>
    <w:rsid w:val="56C66E5E"/>
    <w:rsid w:val="57278912"/>
    <w:rsid w:val="57456C8B"/>
    <w:rsid w:val="5745E491"/>
    <w:rsid w:val="5775F86A"/>
    <w:rsid w:val="57830BA3"/>
    <w:rsid w:val="57ADE01C"/>
    <w:rsid w:val="57C90B12"/>
    <w:rsid w:val="58082A87"/>
    <w:rsid w:val="58162FA4"/>
    <w:rsid w:val="582C28EB"/>
    <w:rsid w:val="582D1EAB"/>
    <w:rsid w:val="583675B7"/>
    <w:rsid w:val="5839553C"/>
    <w:rsid w:val="583A31FC"/>
    <w:rsid w:val="583D150C"/>
    <w:rsid w:val="5840859A"/>
    <w:rsid w:val="58574325"/>
    <w:rsid w:val="58D83224"/>
    <w:rsid w:val="58F01114"/>
    <w:rsid w:val="58FED07B"/>
    <w:rsid w:val="5919B651"/>
    <w:rsid w:val="59240A8A"/>
    <w:rsid w:val="599BB001"/>
    <w:rsid w:val="59A6E0D5"/>
    <w:rsid w:val="59AB3ADE"/>
    <w:rsid w:val="59C8EF0C"/>
    <w:rsid w:val="59CFE6D2"/>
    <w:rsid w:val="5A0FEB82"/>
    <w:rsid w:val="5A19A2B1"/>
    <w:rsid w:val="5A20E856"/>
    <w:rsid w:val="5A445C07"/>
    <w:rsid w:val="5A69B986"/>
    <w:rsid w:val="5A7D0D4D"/>
    <w:rsid w:val="5A90C0E6"/>
    <w:rsid w:val="5AB586B2"/>
    <w:rsid w:val="5AD75F63"/>
    <w:rsid w:val="5AE8911E"/>
    <w:rsid w:val="5AEF892E"/>
    <w:rsid w:val="5B021655"/>
    <w:rsid w:val="5B0A1646"/>
    <w:rsid w:val="5B342D55"/>
    <w:rsid w:val="5B470B3F"/>
    <w:rsid w:val="5B584C86"/>
    <w:rsid w:val="5B7089E7"/>
    <w:rsid w:val="5B77AE15"/>
    <w:rsid w:val="5B7D2A23"/>
    <w:rsid w:val="5B8D1705"/>
    <w:rsid w:val="5B9CDA7B"/>
    <w:rsid w:val="5BB8DBC6"/>
    <w:rsid w:val="5BD489AC"/>
    <w:rsid w:val="5BED6DDB"/>
    <w:rsid w:val="5BF57751"/>
    <w:rsid w:val="5BF684C8"/>
    <w:rsid w:val="5C075710"/>
    <w:rsid w:val="5C30756F"/>
    <w:rsid w:val="5C321049"/>
    <w:rsid w:val="5C3E032F"/>
    <w:rsid w:val="5C4436C1"/>
    <w:rsid w:val="5C898293"/>
    <w:rsid w:val="5CAF1D44"/>
    <w:rsid w:val="5CB9F253"/>
    <w:rsid w:val="5CE27367"/>
    <w:rsid w:val="5D04A4D5"/>
    <w:rsid w:val="5D05AF96"/>
    <w:rsid w:val="5D257D32"/>
    <w:rsid w:val="5D2D5A44"/>
    <w:rsid w:val="5D350690"/>
    <w:rsid w:val="5D480B5C"/>
    <w:rsid w:val="5D4FD128"/>
    <w:rsid w:val="5D6B3FB9"/>
    <w:rsid w:val="5D78D04E"/>
    <w:rsid w:val="5D7C7FAB"/>
    <w:rsid w:val="5D8AE375"/>
    <w:rsid w:val="5D919B47"/>
    <w:rsid w:val="5D92130C"/>
    <w:rsid w:val="5D9494A7"/>
    <w:rsid w:val="5DD2419E"/>
    <w:rsid w:val="5DD34DE4"/>
    <w:rsid w:val="5DDBB631"/>
    <w:rsid w:val="5DE523F9"/>
    <w:rsid w:val="5DEB1694"/>
    <w:rsid w:val="5DED2774"/>
    <w:rsid w:val="5E0980A1"/>
    <w:rsid w:val="5E0E1A2D"/>
    <w:rsid w:val="5E1D2B1E"/>
    <w:rsid w:val="5E22A8FE"/>
    <w:rsid w:val="5E358792"/>
    <w:rsid w:val="5E359316"/>
    <w:rsid w:val="5E4A18A6"/>
    <w:rsid w:val="5E5166D8"/>
    <w:rsid w:val="5E519E26"/>
    <w:rsid w:val="5E5E566E"/>
    <w:rsid w:val="5E61299B"/>
    <w:rsid w:val="5E7EAC01"/>
    <w:rsid w:val="5EA85B35"/>
    <w:rsid w:val="5EBA3E36"/>
    <w:rsid w:val="5ECCF762"/>
    <w:rsid w:val="5ED241F2"/>
    <w:rsid w:val="5F08E0BA"/>
    <w:rsid w:val="5F1E3E64"/>
    <w:rsid w:val="5F45545A"/>
    <w:rsid w:val="5F57F135"/>
    <w:rsid w:val="5F58ED54"/>
    <w:rsid w:val="5F92A731"/>
    <w:rsid w:val="5FBE795F"/>
    <w:rsid w:val="5FC28D16"/>
    <w:rsid w:val="5FCE24F3"/>
    <w:rsid w:val="6007AF34"/>
    <w:rsid w:val="600AF185"/>
    <w:rsid w:val="6016864D"/>
    <w:rsid w:val="60252CAB"/>
    <w:rsid w:val="602A31FC"/>
    <w:rsid w:val="60694D3F"/>
    <w:rsid w:val="607D1A26"/>
    <w:rsid w:val="608C4CE9"/>
    <w:rsid w:val="608DF5D7"/>
    <w:rsid w:val="608EC310"/>
    <w:rsid w:val="60DA9939"/>
    <w:rsid w:val="60F41872"/>
    <w:rsid w:val="612AFDC3"/>
    <w:rsid w:val="614BE9C5"/>
    <w:rsid w:val="6153F9F9"/>
    <w:rsid w:val="615E90D2"/>
    <w:rsid w:val="6163A1CD"/>
    <w:rsid w:val="616D501F"/>
    <w:rsid w:val="618D2251"/>
    <w:rsid w:val="6195FB4D"/>
    <w:rsid w:val="61AE623D"/>
    <w:rsid w:val="61CC6CF1"/>
    <w:rsid w:val="61DF0D7E"/>
    <w:rsid w:val="620997B6"/>
    <w:rsid w:val="620B97CF"/>
    <w:rsid w:val="6242FA04"/>
    <w:rsid w:val="625BBAA1"/>
    <w:rsid w:val="6275DA10"/>
    <w:rsid w:val="629EDC45"/>
    <w:rsid w:val="62A9D4CE"/>
    <w:rsid w:val="62D5879F"/>
    <w:rsid w:val="62FB335A"/>
    <w:rsid w:val="63016B3E"/>
    <w:rsid w:val="630C1A3C"/>
    <w:rsid w:val="632D9547"/>
    <w:rsid w:val="633986A6"/>
    <w:rsid w:val="635853FA"/>
    <w:rsid w:val="63728844"/>
    <w:rsid w:val="6376C918"/>
    <w:rsid w:val="63C3B87A"/>
    <w:rsid w:val="641C82D4"/>
    <w:rsid w:val="642C7CE8"/>
    <w:rsid w:val="647E3D8E"/>
    <w:rsid w:val="647FCF68"/>
    <w:rsid w:val="6488C668"/>
    <w:rsid w:val="648C1A5D"/>
    <w:rsid w:val="6498DD88"/>
    <w:rsid w:val="649B31C1"/>
    <w:rsid w:val="64A9A8EA"/>
    <w:rsid w:val="64C6D588"/>
    <w:rsid w:val="64FD5C18"/>
    <w:rsid w:val="652E2A7B"/>
    <w:rsid w:val="653B437C"/>
    <w:rsid w:val="65461C45"/>
    <w:rsid w:val="655C7298"/>
    <w:rsid w:val="657F4592"/>
    <w:rsid w:val="6584CF03"/>
    <w:rsid w:val="65B5AB86"/>
    <w:rsid w:val="65C42E12"/>
    <w:rsid w:val="65C7C2EA"/>
    <w:rsid w:val="65D07ACB"/>
    <w:rsid w:val="65E64912"/>
    <w:rsid w:val="65F4CF6D"/>
    <w:rsid w:val="65FBB1E1"/>
    <w:rsid w:val="663488DC"/>
    <w:rsid w:val="665A72C6"/>
    <w:rsid w:val="66658302"/>
    <w:rsid w:val="666C3B80"/>
    <w:rsid w:val="667FFD9D"/>
    <w:rsid w:val="66808F97"/>
    <w:rsid w:val="66A30835"/>
    <w:rsid w:val="670E0044"/>
    <w:rsid w:val="67538D16"/>
    <w:rsid w:val="67BEA95C"/>
    <w:rsid w:val="67C88906"/>
    <w:rsid w:val="67CB3699"/>
    <w:rsid w:val="67D1CE5E"/>
    <w:rsid w:val="67D80C7E"/>
    <w:rsid w:val="67DBD5AF"/>
    <w:rsid w:val="67EA4B94"/>
    <w:rsid w:val="68080BE1"/>
    <w:rsid w:val="6831CD7B"/>
    <w:rsid w:val="68515BD0"/>
    <w:rsid w:val="68540D6E"/>
    <w:rsid w:val="6872680B"/>
    <w:rsid w:val="68765363"/>
    <w:rsid w:val="68978880"/>
    <w:rsid w:val="68BF1C3F"/>
    <w:rsid w:val="68C1FE70"/>
    <w:rsid w:val="68C48115"/>
    <w:rsid w:val="68CE213F"/>
    <w:rsid w:val="68D184CA"/>
    <w:rsid w:val="68DD59EC"/>
    <w:rsid w:val="68E77910"/>
    <w:rsid w:val="68F438AF"/>
    <w:rsid w:val="6923E75C"/>
    <w:rsid w:val="6927694B"/>
    <w:rsid w:val="692FDA1B"/>
    <w:rsid w:val="69515C23"/>
    <w:rsid w:val="697A263F"/>
    <w:rsid w:val="6980DB92"/>
    <w:rsid w:val="6996F1EF"/>
    <w:rsid w:val="699A21EA"/>
    <w:rsid w:val="69B7D9CD"/>
    <w:rsid w:val="69B83059"/>
    <w:rsid w:val="69FD6659"/>
    <w:rsid w:val="6A35AB60"/>
    <w:rsid w:val="6A3808B5"/>
    <w:rsid w:val="6A4E45C3"/>
    <w:rsid w:val="6A716F98"/>
    <w:rsid w:val="6A82F951"/>
    <w:rsid w:val="6A8EF716"/>
    <w:rsid w:val="6AA5CCC8"/>
    <w:rsid w:val="6AE94757"/>
    <w:rsid w:val="6B062BC8"/>
    <w:rsid w:val="6B1FE3BA"/>
    <w:rsid w:val="6B405758"/>
    <w:rsid w:val="6B63C0AA"/>
    <w:rsid w:val="6B66C3DC"/>
    <w:rsid w:val="6B7551DC"/>
    <w:rsid w:val="6B7B6D1A"/>
    <w:rsid w:val="6B955BB9"/>
    <w:rsid w:val="6B9CF98C"/>
    <w:rsid w:val="6BB0FC34"/>
    <w:rsid w:val="6BC9ECF1"/>
    <w:rsid w:val="6BEEAD64"/>
    <w:rsid w:val="6C060ADE"/>
    <w:rsid w:val="6C0942EB"/>
    <w:rsid w:val="6C1B428D"/>
    <w:rsid w:val="6C20E639"/>
    <w:rsid w:val="6C24A476"/>
    <w:rsid w:val="6C253966"/>
    <w:rsid w:val="6C37C99F"/>
    <w:rsid w:val="6C39D6BA"/>
    <w:rsid w:val="6C5F82F2"/>
    <w:rsid w:val="6C6231D2"/>
    <w:rsid w:val="6C914114"/>
    <w:rsid w:val="6CA03855"/>
    <w:rsid w:val="6CA272CF"/>
    <w:rsid w:val="6CA854E4"/>
    <w:rsid w:val="6CBBF806"/>
    <w:rsid w:val="6CDD0E21"/>
    <w:rsid w:val="6CE23D04"/>
    <w:rsid w:val="6CE6714B"/>
    <w:rsid w:val="6D0BC64F"/>
    <w:rsid w:val="6D0D24C8"/>
    <w:rsid w:val="6D28A722"/>
    <w:rsid w:val="6D4644A6"/>
    <w:rsid w:val="6D5977E0"/>
    <w:rsid w:val="6D62FC5E"/>
    <w:rsid w:val="6D6FD5A4"/>
    <w:rsid w:val="6D755442"/>
    <w:rsid w:val="6D7B0B26"/>
    <w:rsid w:val="6D9A49A4"/>
    <w:rsid w:val="6DA08407"/>
    <w:rsid w:val="6DA7517C"/>
    <w:rsid w:val="6DB7E1F5"/>
    <w:rsid w:val="6DE42E94"/>
    <w:rsid w:val="6DF60B10"/>
    <w:rsid w:val="6E19D446"/>
    <w:rsid w:val="6E7CA56E"/>
    <w:rsid w:val="6E867597"/>
    <w:rsid w:val="6EA59FCE"/>
    <w:rsid w:val="6EC20E0A"/>
    <w:rsid w:val="6EC811F1"/>
    <w:rsid w:val="6ECD97BB"/>
    <w:rsid w:val="6ED0AB1F"/>
    <w:rsid w:val="6EEEC658"/>
    <w:rsid w:val="6EFC59C5"/>
    <w:rsid w:val="6EFFE9CC"/>
    <w:rsid w:val="6F040B87"/>
    <w:rsid w:val="6F0FD2D0"/>
    <w:rsid w:val="6F11C067"/>
    <w:rsid w:val="6F16EE90"/>
    <w:rsid w:val="6F20AD9F"/>
    <w:rsid w:val="6F45194F"/>
    <w:rsid w:val="6F482773"/>
    <w:rsid w:val="6F4A7765"/>
    <w:rsid w:val="6F53829C"/>
    <w:rsid w:val="6F54ECA2"/>
    <w:rsid w:val="6F7E9B7A"/>
    <w:rsid w:val="6FD14700"/>
    <w:rsid w:val="6FE87264"/>
    <w:rsid w:val="70065A6A"/>
    <w:rsid w:val="7035C42C"/>
    <w:rsid w:val="7057C035"/>
    <w:rsid w:val="705AF95E"/>
    <w:rsid w:val="705DDE6B"/>
    <w:rsid w:val="705ED05F"/>
    <w:rsid w:val="7089ED4A"/>
    <w:rsid w:val="70A4501F"/>
    <w:rsid w:val="70A61814"/>
    <w:rsid w:val="70AEDB07"/>
    <w:rsid w:val="70B2ABE8"/>
    <w:rsid w:val="70BE2069"/>
    <w:rsid w:val="70D0A0C6"/>
    <w:rsid w:val="70E25011"/>
    <w:rsid w:val="70E3B82B"/>
    <w:rsid w:val="7109A69F"/>
    <w:rsid w:val="7125B8A5"/>
    <w:rsid w:val="7132D498"/>
    <w:rsid w:val="71361DDA"/>
    <w:rsid w:val="71727DFF"/>
    <w:rsid w:val="717FDF92"/>
    <w:rsid w:val="717FE617"/>
    <w:rsid w:val="7183BF0B"/>
    <w:rsid w:val="71AB3199"/>
    <w:rsid w:val="71B6DBAD"/>
    <w:rsid w:val="71C4B933"/>
    <w:rsid w:val="71CDCF6E"/>
    <w:rsid w:val="71F25687"/>
    <w:rsid w:val="71FBBB29"/>
    <w:rsid w:val="724E7C49"/>
    <w:rsid w:val="7250EDEC"/>
    <w:rsid w:val="7251E148"/>
    <w:rsid w:val="7262EC33"/>
    <w:rsid w:val="726E93FE"/>
    <w:rsid w:val="72719E05"/>
    <w:rsid w:val="72722F51"/>
    <w:rsid w:val="72B630E7"/>
    <w:rsid w:val="72B83421"/>
    <w:rsid w:val="72C5818A"/>
    <w:rsid w:val="72D5ACF4"/>
    <w:rsid w:val="72D6622E"/>
    <w:rsid w:val="72EEBE50"/>
    <w:rsid w:val="72FD3D11"/>
    <w:rsid w:val="73045A8D"/>
    <w:rsid w:val="733F4D38"/>
    <w:rsid w:val="734A1BC5"/>
    <w:rsid w:val="7356B4D1"/>
    <w:rsid w:val="735FB535"/>
    <w:rsid w:val="7380932C"/>
    <w:rsid w:val="738109A3"/>
    <w:rsid w:val="738D2205"/>
    <w:rsid w:val="73A214E1"/>
    <w:rsid w:val="73BB82EF"/>
    <w:rsid w:val="73BF7A0A"/>
    <w:rsid w:val="73C55742"/>
    <w:rsid w:val="73D040E8"/>
    <w:rsid w:val="73E6D881"/>
    <w:rsid w:val="7414CB78"/>
    <w:rsid w:val="74250A30"/>
    <w:rsid w:val="7425591E"/>
    <w:rsid w:val="742E231F"/>
    <w:rsid w:val="74540482"/>
    <w:rsid w:val="746E8B33"/>
    <w:rsid w:val="747BC84D"/>
    <w:rsid w:val="7484F3B0"/>
    <w:rsid w:val="74988AEC"/>
    <w:rsid w:val="74A86682"/>
    <w:rsid w:val="74BC3167"/>
    <w:rsid w:val="74CF9B13"/>
    <w:rsid w:val="74DF918B"/>
    <w:rsid w:val="74E60626"/>
    <w:rsid w:val="75112A60"/>
    <w:rsid w:val="752653F3"/>
    <w:rsid w:val="758B5909"/>
    <w:rsid w:val="75ACAE4A"/>
    <w:rsid w:val="75DEABE5"/>
    <w:rsid w:val="75DF108C"/>
    <w:rsid w:val="75EAC365"/>
    <w:rsid w:val="75F0408C"/>
    <w:rsid w:val="75FEC4AF"/>
    <w:rsid w:val="761BF6C6"/>
    <w:rsid w:val="761EADD5"/>
    <w:rsid w:val="7620BF27"/>
    <w:rsid w:val="762239AA"/>
    <w:rsid w:val="7651602F"/>
    <w:rsid w:val="767B2E82"/>
    <w:rsid w:val="768A4CD0"/>
    <w:rsid w:val="76CE555A"/>
    <w:rsid w:val="76F6FF43"/>
    <w:rsid w:val="77183BED"/>
    <w:rsid w:val="77185156"/>
    <w:rsid w:val="7767EC0D"/>
    <w:rsid w:val="7778374B"/>
    <w:rsid w:val="77846D46"/>
    <w:rsid w:val="779F283A"/>
    <w:rsid w:val="77A43F69"/>
    <w:rsid w:val="77ABB40C"/>
    <w:rsid w:val="77AE555E"/>
    <w:rsid w:val="77B291F1"/>
    <w:rsid w:val="77BAB015"/>
    <w:rsid w:val="77F0672D"/>
    <w:rsid w:val="77F9D271"/>
    <w:rsid w:val="77FA7ACF"/>
    <w:rsid w:val="780E2216"/>
    <w:rsid w:val="781F087C"/>
    <w:rsid w:val="7829A06B"/>
    <w:rsid w:val="783C78A8"/>
    <w:rsid w:val="783F4EA2"/>
    <w:rsid w:val="78483164"/>
    <w:rsid w:val="784F0DB9"/>
    <w:rsid w:val="78543F9E"/>
    <w:rsid w:val="785451AB"/>
    <w:rsid w:val="785AB051"/>
    <w:rsid w:val="7866BED0"/>
    <w:rsid w:val="78A62C06"/>
    <w:rsid w:val="78ABB4F1"/>
    <w:rsid w:val="78B87079"/>
    <w:rsid w:val="78BA3063"/>
    <w:rsid w:val="78BB151E"/>
    <w:rsid w:val="78CA5553"/>
    <w:rsid w:val="78E83C9B"/>
    <w:rsid w:val="78EADB5F"/>
    <w:rsid w:val="790FCF89"/>
    <w:rsid w:val="792B8F6B"/>
    <w:rsid w:val="793A1507"/>
    <w:rsid w:val="7955F3BD"/>
    <w:rsid w:val="795E062F"/>
    <w:rsid w:val="7966FE06"/>
    <w:rsid w:val="7967CD7A"/>
    <w:rsid w:val="79B9AE69"/>
    <w:rsid w:val="79C44B84"/>
    <w:rsid w:val="79D60CA2"/>
    <w:rsid w:val="79D9DCED"/>
    <w:rsid w:val="79E83245"/>
    <w:rsid w:val="79EE6570"/>
    <w:rsid w:val="79F27DD4"/>
    <w:rsid w:val="7A018A40"/>
    <w:rsid w:val="7A0289BB"/>
    <w:rsid w:val="7A0B7B2A"/>
    <w:rsid w:val="7A226815"/>
    <w:rsid w:val="7A2F11BE"/>
    <w:rsid w:val="7A39D364"/>
    <w:rsid w:val="7A49DD75"/>
    <w:rsid w:val="7A5004AD"/>
    <w:rsid w:val="7A5E8A40"/>
    <w:rsid w:val="7A5F52EE"/>
    <w:rsid w:val="7A63A39A"/>
    <w:rsid w:val="7A6AEDBA"/>
    <w:rsid w:val="7A70A057"/>
    <w:rsid w:val="7A7FFD26"/>
    <w:rsid w:val="7A830BB0"/>
    <w:rsid w:val="7A91E285"/>
    <w:rsid w:val="7AAE9164"/>
    <w:rsid w:val="7AB549B4"/>
    <w:rsid w:val="7ABA4361"/>
    <w:rsid w:val="7AC41520"/>
    <w:rsid w:val="7ACD5722"/>
    <w:rsid w:val="7AEF5366"/>
    <w:rsid w:val="7B00EDE5"/>
    <w:rsid w:val="7B138B1A"/>
    <w:rsid w:val="7B28D0F3"/>
    <w:rsid w:val="7B47050D"/>
    <w:rsid w:val="7B616DAD"/>
    <w:rsid w:val="7B6423CB"/>
    <w:rsid w:val="7B7407D1"/>
    <w:rsid w:val="7B8E4E35"/>
    <w:rsid w:val="7BF51745"/>
    <w:rsid w:val="7C0C088C"/>
    <w:rsid w:val="7C127797"/>
    <w:rsid w:val="7C2198F2"/>
    <w:rsid w:val="7C306B03"/>
    <w:rsid w:val="7C45FE03"/>
    <w:rsid w:val="7C4635B4"/>
    <w:rsid w:val="7C752D30"/>
    <w:rsid w:val="7C8BC1BA"/>
    <w:rsid w:val="7CAA33E7"/>
    <w:rsid w:val="7CAEB581"/>
    <w:rsid w:val="7CB3EAB5"/>
    <w:rsid w:val="7CE4CEE7"/>
    <w:rsid w:val="7CF06693"/>
    <w:rsid w:val="7CF4CE47"/>
    <w:rsid w:val="7CFDFE59"/>
    <w:rsid w:val="7CFE374F"/>
    <w:rsid w:val="7D29A30E"/>
    <w:rsid w:val="7D2A1E96"/>
    <w:rsid w:val="7D431BEC"/>
    <w:rsid w:val="7D4A1485"/>
    <w:rsid w:val="7D6AC734"/>
    <w:rsid w:val="7D8DBAC7"/>
    <w:rsid w:val="7D9DEBD4"/>
    <w:rsid w:val="7DC3F73F"/>
    <w:rsid w:val="7DC99FB1"/>
    <w:rsid w:val="7DE45E85"/>
    <w:rsid w:val="7DE56E53"/>
    <w:rsid w:val="7DEA4FA9"/>
    <w:rsid w:val="7DF1E3D3"/>
    <w:rsid w:val="7DF8DB5B"/>
    <w:rsid w:val="7DFC5F61"/>
    <w:rsid w:val="7E01C585"/>
    <w:rsid w:val="7E091CB7"/>
    <w:rsid w:val="7E0BD4CC"/>
    <w:rsid w:val="7E1456B1"/>
    <w:rsid w:val="7E21F383"/>
    <w:rsid w:val="7E70BF1D"/>
    <w:rsid w:val="7E729FE3"/>
    <w:rsid w:val="7E93DC6A"/>
    <w:rsid w:val="7E997760"/>
    <w:rsid w:val="7E9B2AB2"/>
    <w:rsid w:val="7EB4B325"/>
    <w:rsid w:val="7ED07743"/>
    <w:rsid w:val="7ED1C931"/>
    <w:rsid w:val="7ED2A8AC"/>
    <w:rsid w:val="7EF6AC5F"/>
    <w:rsid w:val="7F3B7237"/>
    <w:rsid w:val="7F48DF4A"/>
    <w:rsid w:val="7F4A556E"/>
    <w:rsid w:val="7F6E656D"/>
    <w:rsid w:val="7F8768FD"/>
    <w:rsid w:val="7F8F39C4"/>
    <w:rsid w:val="7F95DE84"/>
    <w:rsid w:val="7FA25BDC"/>
    <w:rsid w:val="7FA41DBE"/>
    <w:rsid w:val="7FAA3A1F"/>
    <w:rsid w:val="7FB02712"/>
    <w:rsid w:val="7FB708C6"/>
    <w:rsid w:val="7FC60F58"/>
    <w:rsid w:val="7FDA9EE9"/>
    <w:rsid w:val="7FEE50B6"/>
    <w:rsid w:val="7FE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F2ECA4"/>
  <w15:docId w15:val="{694070D9-BDB4-418F-B300-5C93D3A6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52"/>
    <w:pPr>
      <w:spacing w:after="240"/>
    </w:pPr>
    <w:rPr>
      <w:rFonts w:ascii="Verdana" w:hAnsi="Verdana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41A1"/>
    <w:pPr>
      <w:pageBreakBefore/>
      <w:numPr>
        <w:numId w:val="13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1F78"/>
    <w:pPr>
      <w:keepNext/>
      <w:numPr>
        <w:ilvl w:val="1"/>
        <w:numId w:val="13"/>
      </w:numPr>
      <w:spacing w:before="3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6678"/>
    <w:pPr>
      <w:keepNext/>
      <w:numPr>
        <w:ilvl w:val="2"/>
        <w:numId w:val="1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566678"/>
    <w:pPr>
      <w:keepNext/>
      <w:numPr>
        <w:ilvl w:val="3"/>
        <w:numId w:val="13"/>
      </w:numPr>
      <w:spacing w:before="2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300B4D"/>
    <w:pPr>
      <w:keepNext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300B4D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300B4D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300B4D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668E"/>
    <w:rPr>
      <w:rFonts w:ascii="Verdana" w:hAnsi="Verdana"/>
      <w:b/>
      <w:smallCaps/>
      <w:kern w:val="32"/>
      <w:sz w:val="32"/>
      <w:lang w:val="nl-NL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5668E"/>
    <w:rPr>
      <w:rFonts w:ascii="Verdana" w:hAnsi="Verdana"/>
      <w:b/>
      <w:bCs/>
      <w:iCs/>
      <w:sz w:val="24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45668E"/>
    <w:rPr>
      <w:rFonts w:ascii="Verdana" w:hAnsi="Verdana"/>
      <w:b/>
      <w:lang w:val="nl-NL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5668E"/>
    <w:rPr>
      <w:rFonts w:ascii="Verdana" w:hAnsi="Verdana"/>
      <w:lang w:val="nl-NL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8E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99"/>
    <w:semiHidden/>
    <w:rsid w:val="00FC548E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uiPriority w:val="99"/>
    <w:rsid w:val="00E30870"/>
    <w:pPr>
      <w:spacing w:after="120"/>
    </w:pPr>
    <w:rPr>
      <w:i/>
    </w:rPr>
  </w:style>
  <w:style w:type="paragraph" w:styleId="Header">
    <w:name w:val="header"/>
    <w:basedOn w:val="Normal"/>
    <w:link w:val="HeaderChar"/>
    <w:uiPriority w:val="99"/>
    <w:rsid w:val="00300B4D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2A0152"/>
    <w:rPr>
      <w:sz w:val="18"/>
    </w:rPr>
  </w:style>
  <w:style w:type="character" w:customStyle="1" w:styleId="DateChar">
    <w:name w:val="Date Char"/>
    <w:basedOn w:val="DefaultParagraphFont"/>
    <w:link w:val="Date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customStyle="1" w:styleId="Kopzondernummer">
    <w:name w:val="Kop zonder nummer"/>
    <w:basedOn w:val="Normal"/>
    <w:next w:val="Normal"/>
    <w:autoRedefine/>
    <w:uiPriority w:val="99"/>
    <w:rsid w:val="00291F78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153653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566678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566678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166BB3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rsid w:val="00B74C34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300B4D"/>
    <w:rPr>
      <w:rFonts w:ascii="Verdana" w:hAnsi="Verdana" w:cs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300B4D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B74C34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uiPriority w:val="99"/>
    <w:rsid w:val="00300B4D"/>
    <w:rPr>
      <w:rFonts w:ascii="Verdana" w:hAnsi="Verdana" w:cs="Times New Roman"/>
      <w:b/>
      <w:sz w:val="18"/>
    </w:rPr>
  </w:style>
  <w:style w:type="character" w:styleId="FootnoteReference">
    <w:name w:val="foot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B74C34"/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E30870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BodyText">
    <w:name w:val="Body Text"/>
    <w:basedOn w:val="Normal"/>
    <w:link w:val="BodyTextChar"/>
    <w:uiPriority w:val="99"/>
    <w:rsid w:val="00B74C34"/>
  </w:style>
  <w:style w:type="character" w:customStyle="1" w:styleId="BodyTextChar">
    <w:name w:val="Body Text Char"/>
    <w:basedOn w:val="DefaultParagraphFont"/>
    <w:link w:val="Body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B74C34"/>
    <w:pPr>
      <w:spacing w:after="0"/>
      <w:ind w:left="221" w:hanging="221"/>
    </w:pPr>
  </w:style>
  <w:style w:type="paragraph" w:styleId="IndexHeading">
    <w:name w:val="index heading"/>
    <w:basedOn w:val="Normal"/>
    <w:next w:val="Index1"/>
    <w:uiPriority w:val="99"/>
    <w:semiHidden/>
    <w:rsid w:val="00B74C34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uiPriority w:val="99"/>
    <w:rsid w:val="00300B4D"/>
    <w:rPr>
      <w:rFonts w:ascii="Verdana" w:hAnsi="Verdana" w:cs="Times New Roman"/>
      <w:color w:val="800080"/>
      <w:sz w:val="20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B74C34"/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68E"/>
    <w:rPr>
      <w:rFonts w:ascii="Verdana" w:hAnsi="Verdan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sid w:val="00B74C34"/>
    <w:rPr>
      <w:rFonts w:ascii="Times New Roman" w:hAnsi="Times New Roman" w:cs="Times New Roman"/>
      <w:sz w:val="20"/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rsid w:val="00B74C34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uiPriority w:val="99"/>
    <w:semiHidden/>
    <w:rsid w:val="00B74C34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uiPriority w:val="99"/>
    <w:semiHidden/>
    <w:rsid w:val="00B74C34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uiPriority w:val="99"/>
    <w:rsid w:val="00EC41A1"/>
    <w:pPr>
      <w:numPr>
        <w:numId w:val="14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uiPriority w:val="99"/>
    <w:rsid w:val="005628DD"/>
    <w:pPr>
      <w:spacing w:after="0"/>
    </w:pPr>
  </w:style>
  <w:style w:type="paragraph" w:customStyle="1" w:styleId="Standaardkleinzonderwit">
    <w:name w:val="Standaard klein zonder wit"/>
    <w:basedOn w:val="Date"/>
    <w:next w:val="Normal"/>
    <w:uiPriority w:val="99"/>
    <w:rsid w:val="00EF7816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uiPriority w:val="99"/>
    <w:semiHidden/>
    <w:rsid w:val="00B74C34"/>
    <w:pPr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rsid w:val="00B74C34"/>
    <w:pPr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rsid w:val="00B74C34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uiPriority w:val="99"/>
    <w:semiHidden/>
    <w:rsid w:val="00B74C34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uiPriority w:val="99"/>
    <w:rsid w:val="00F2518B"/>
    <w:pPr>
      <w:spacing w:after="0"/>
    </w:pPr>
    <w:rPr>
      <w:smallCaps/>
      <w:sz w:val="18"/>
      <w:lang w:val="nl-BE"/>
    </w:rPr>
  </w:style>
  <w:style w:type="paragraph" w:customStyle="1" w:styleId="Kopnietininhoud">
    <w:name w:val="Kop niet in inhoud"/>
    <w:basedOn w:val="Kopzondernummer"/>
    <w:next w:val="Normal"/>
    <w:uiPriority w:val="99"/>
    <w:rsid w:val="006E5F9F"/>
    <w:rPr>
      <w:lang w:val="nl-BE"/>
    </w:rPr>
  </w:style>
  <w:style w:type="table" w:styleId="TableGrid">
    <w:name w:val="Table Grid"/>
    <w:basedOn w:val="TableNormal"/>
    <w:uiPriority w:val="59"/>
    <w:rsid w:val="0042421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142C27"/>
    <w:pPr>
      <w:spacing w:after="80"/>
      <w:ind w:left="851"/>
    </w:pPr>
    <w:rPr>
      <w:rFonts w:ascii="Times New Roman" w:hAnsi="Times New Roman"/>
      <w:i/>
      <w:iCs/>
      <w:sz w:val="24"/>
      <w:szCs w:val="24"/>
      <w:lang w:eastAsia="nl-N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C27"/>
    <w:rPr>
      <w:rFonts w:cs="Times New Roman"/>
      <w:i/>
      <w:iCs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D054F2"/>
    <w:pPr>
      <w:ind w:left="720"/>
      <w:contextualSpacing/>
    </w:pPr>
  </w:style>
  <w:style w:type="character" w:customStyle="1" w:styleId="breadcrumb">
    <w:name w:val="breadcrumb"/>
    <w:basedOn w:val="DefaultParagraphFont"/>
    <w:uiPriority w:val="99"/>
    <w:rsid w:val="00B849FF"/>
    <w:rPr>
      <w:rFonts w:cs="Times New Roman"/>
    </w:rPr>
  </w:style>
  <w:style w:type="character" w:customStyle="1" w:styleId="label">
    <w:name w:val="label"/>
    <w:basedOn w:val="DefaultParagraphFont"/>
    <w:uiPriority w:val="99"/>
    <w:rsid w:val="00B849FF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726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6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6ED"/>
    <w:rPr>
      <w:rFonts w:ascii="Verdana" w:hAnsi="Verdana"/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6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6ED"/>
    <w:rPr>
      <w:rFonts w:ascii="Verdana" w:hAnsi="Verdana"/>
      <w:b/>
      <w:bCs/>
      <w:lang w:val="nl-NL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6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ED"/>
    <w:rPr>
      <w:rFonts w:ascii="Tahoma" w:hAnsi="Tahoma" w:cs="Tahoma"/>
      <w:sz w:val="16"/>
      <w:szCs w:val="16"/>
      <w:lang w:val="nl-NL" w:eastAsia="en-US"/>
    </w:rPr>
  </w:style>
  <w:style w:type="paragraph" w:customStyle="1" w:styleId="Cover-titel">
    <w:name w:val="Cover - titel"/>
    <w:qFormat/>
    <w:rsid w:val="00492CF1"/>
    <w:pPr>
      <w:jc w:val="right"/>
    </w:pPr>
    <w:rPr>
      <w:rFonts w:ascii="Arial" w:eastAsiaTheme="minorHAnsi" w:hAnsi="Arial" w:cstheme="minorBidi"/>
      <w:b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492CF1"/>
    <w:pPr>
      <w:spacing w:before="120"/>
      <w:jc w:val="right"/>
    </w:pPr>
    <w:rPr>
      <w:rFonts w:ascii="Arial" w:eastAsiaTheme="minorHAnsi" w:hAnsi="Arial" w:cstheme="minorBidi"/>
      <w:b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492CF1"/>
    <w:rPr>
      <w:rFonts w:ascii="Arial" w:eastAsiaTheme="minorHAnsi" w:hAnsi="Arial" w:cstheme="minorBidi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492CF1"/>
    <w:pPr>
      <w:spacing w:after="20"/>
      <w:jc w:val="right"/>
    </w:pPr>
    <w:rPr>
      <w:rFonts w:ascii="Arial" w:eastAsiaTheme="minorHAnsi" w:hAnsi="Arial" w:cstheme="minorBidi"/>
      <w:b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492CF1"/>
    <w:pPr>
      <w:jc w:val="right"/>
    </w:pPr>
    <w:rPr>
      <w:rFonts w:ascii="Arial" w:eastAsiaTheme="minorHAnsi" w:hAnsi="Arial" w:cstheme="minorBidi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492CF1"/>
    <w:pPr>
      <w:spacing w:after="200" w:line="276" w:lineRule="auto"/>
      <w:jc w:val="right"/>
    </w:pPr>
    <w:rPr>
      <w:rFonts w:ascii="Arial" w:eastAsiaTheme="minorHAnsi" w:hAnsi="Arial" w:cstheme="minorBidi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492CF1"/>
    <w:pPr>
      <w:jc w:val="right"/>
    </w:pPr>
    <w:rPr>
      <w:rFonts w:ascii="Arial" w:eastAsiaTheme="minorHAnsi" w:hAnsi="Arial" w:cstheme="minorBidi"/>
      <w:b/>
      <w:color w:val="373737"/>
      <w:sz w:val="18"/>
      <w:szCs w:val="19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7E44E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44E2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</w:rPr>
  </w:style>
  <w:style w:type="paragraph" w:styleId="Revision">
    <w:name w:val="Revision"/>
    <w:hidden/>
    <w:uiPriority w:val="99"/>
    <w:semiHidden/>
    <w:rsid w:val="00CD5358"/>
    <w:rPr>
      <w:rFonts w:ascii="Verdana" w:hAnsi="Verdana"/>
      <w:lang w:val="nl-NL" w:eastAsia="en-US"/>
    </w:rPr>
  </w:style>
  <w:style w:type="table" w:styleId="ListTable6Colorful">
    <w:name w:val="List Table 6 Colorful"/>
    <w:basedOn w:val="TableNormal"/>
    <w:uiPriority w:val="51"/>
    <w:rsid w:val="00814E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07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7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66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075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62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7176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3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7347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4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98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6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20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5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09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67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4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0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1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0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1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88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608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39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00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597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37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RoMR3NcpPQ&amp;t=37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pugqTr2j6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sper-versmissen/CaseStudyWebScra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wai3b2orH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el\Downloads\Werkstuksjabloon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3EF3F-9653-42E7-8CA3-76D97D7B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WerkstuksjabloonV2.dotx</Template>
  <TotalTime>0</TotalTime>
  <Pages>7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christel</dc:creator>
  <cp:keywords/>
  <cp:lastModifiedBy>Jasper Versmissen</cp:lastModifiedBy>
  <cp:revision>5</cp:revision>
  <cp:lastPrinted>2001-11-19T18:17:00Z</cp:lastPrinted>
  <dcterms:created xsi:type="dcterms:W3CDTF">2022-12-18T15:42:00Z</dcterms:created>
  <dcterms:modified xsi:type="dcterms:W3CDTF">2022-12-18T16:57:00Z</dcterms:modified>
</cp:coreProperties>
</file>